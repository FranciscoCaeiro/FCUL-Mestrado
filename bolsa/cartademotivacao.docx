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51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Tabela para as informações do remetente dentro de uma caixa cinzenta-clara"/>
      </w:tblPr>
      <w:tblGrid>
        <w:gridCol w:w="9534"/>
      </w:tblGrid>
      <w:tr w:rsidR="00A91C92" w:rsidTr="0041311A">
        <w:trPr>
          <w:jc w:val="center"/>
        </w:trPr>
        <w:tc>
          <w:tcPr>
            <w:tcW w:w="500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thinDiagStripe" w:color="F9F9F9" w:fill="auto"/>
          </w:tcPr>
          <w:bookmarkStart w:id="0" w:name="_GoBack"/>
          <w:bookmarkEnd w:id="0"/>
          <w:p w:rsidR="00490BA5" w:rsidRPr="003833F7" w:rsidRDefault="00D71325" w:rsidP="003833F7">
            <w:pPr>
              <w:pStyle w:val="Ttulo"/>
            </w:pPr>
            <w:sdt>
              <w:sdtPr>
                <w:alias w:val="Introduza o seu nome:"/>
                <w:tag w:val="Introduza o seu nome:"/>
                <w:id w:val="-662085402"/>
                <w:placeholder>
                  <w:docPart w:val="D9F66A62CDE54F72B6A7C22EA87BF6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0142EF">
                  <w:t>Francisco Daniel Eleutério Caeiro</w:t>
                </w:r>
              </w:sdtContent>
            </w:sdt>
          </w:p>
          <w:p w:rsidR="00490BA5" w:rsidRDefault="000142EF" w:rsidP="005D2F2D">
            <w:pPr>
              <w:pStyle w:val="InformaesdeContacto"/>
              <w:rPr>
                <w:rStyle w:val="CarterdeInformaesdeContacto"/>
              </w:rPr>
            </w:pPr>
            <w:r>
              <w:t>Rua Jorge Ferreira Vasconcelos nº1, porteira</w:t>
            </w:r>
          </w:p>
          <w:p w:rsidR="00164FBF" w:rsidRDefault="000142EF" w:rsidP="005D2F2D">
            <w:pPr>
              <w:pStyle w:val="InformaesdeContacto"/>
            </w:pPr>
            <w:r>
              <w:t>1700-254, Lisboa</w:t>
            </w:r>
          </w:p>
          <w:p w:rsidR="00164FBF" w:rsidRDefault="000142EF" w:rsidP="005D2F2D">
            <w:pPr>
              <w:pStyle w:val="InformaesdeContacto"/>
            </w:pPr>
            <w:r>
              <w:t>+351 915 531 273</w:t>
            </w:r>
          </w:p>
          <w:p w:rsidR="00A91C92" w:rsidRDefault="000142EF" w:rsidP="000142EF">
            <w:pPr>
              <w:pStyle w:val="InformaesdeContacto"/>
            </w:pPr>
            <w:r w:rsidRPr="000142EF">
              <w:t>franciscodecaeiro@gmail.com</w:t>
            </w:r>
          </w:p>
        </w:tc>
      </w:tr>
      <w:tr w:rsidR="000142EF" w:rsidTr="0041311A">
        <w:trPr>
          <w:jc w:val="center"/>
        </w:trPr>
        <w:tc>
          <w:tcPr>
            <w:tcW w:w="500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thinDiagStripe" w:color="F9F9F9" w:fill="auto"/>
          </w:tcPr>
          <w:p w:rsidR="000142EF" w:rsidRDefault="000142EF" w:rsidP="003833F7">
            <w:pPr>
              <w:pStyle w:val="Ttulo"/>
            </w:pPr>
          </w:p>
        </w:tc>
      </w:tr>
    </w:tbl>
    <w:sdt>
      <w:sdtPr>
        <w:rPr>
          <w:rStyle w:val="CarterdeDestinatrio"/>
          <w:b/>
          <w:noProof w:val="0"/>
          <w:color w:val="auto"/>
          <w:sz w:val="22"/>
        </w:rPr>
        <w:alias w:val="Introduza a data:"/>
        <w:tag w:val="Introduza a data:"/>
        <w:id w:val="906959856"/>
        <w:placeholder>
          <w:docPart w:val="B379FAE0BA6A4B92B6DEDEB8B0388534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rStyle w:val="CarterdeDestinatrio"/>
        </w:rPr>
      </w:sdtEndPr>
      <w:sdtContent>
        <w:p w:rsidR="00A91C92" w:rsidRPr="00F27D09" w:rsidRDefault="000142EF" w:rsidP="00F27D09">
          <w:pPr>
            <w:pStyle w:val="Data"/>
          </w:pPr>
          <w:r>
            <w:rPr>
              <w:rStyle w:val="CarterdeDestinatrio"/>
              <w:b/>
              <w:noProof w:val="0"/>
              <w:color w:val="auto"/>
              <w:sz w:val="22"/>
            </w:rPr>
            <w:t>20/09/2020</w:t>
          </w:r>
        </w:p>
      </w:sdtContent>
    </w:sdt>
    <w:sdt>
      <w:sdtPr>
        <w:alias w:val="Introduza o nome do destinatário:"/>
        <w:tag w:val="Introduza o nome do destinatário:"/>
        <w:id w:val="381761537"/>
        <w:placeholder>
          <w:docPart w:val="840E5E8DF23E4F19871E9E933C76044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:rsidR="00497BE8" w:rsidRPr="005652BE" w:rsidRDefault="000142EF" w:rsidP="005652BE">
          <w:pPr>
            <w:pStyle w:val="Destinatrio1"/>
          </w:pPr>
          <w:r>
            <w:t>Carta de motivação</w:t>
          </w:r>
        </w:p>
      </w:sdtContent>
    </w:sdt>
    <w:p w:rsidR="00497BE8" w:rsidRDefault="00497BE8" w:rsidP="00497BE8">
      <w:pPr>
        <w:pStyle w:val="InformaesdeContacto"/>
      </w:pPr>
    </w:p>
    <w:p w:rsidR="000142EF" w:rsidRDefault="000142EF" w:rsidP="000142EF">
      <w:pPr>
        <w:pStyle w:val="Inciodecarta"/>
        <w:rPr>
          <w:lang w:bidi="pt-PT"/>
        </w:rPr>
      </w:pPr>
      <w:r>
        <w:rPr>
          <w:lang w:bidi="pt-PT"/>
        </w:rPr>
        <w:t>Exm</w:t>
      </w:r>
      <w:r>
        <w:rPr>
          <w:vertAlign w:val="superscript"/>
          <w:lang w:bidi="pt-PT"/>
        </w:rPr>
        <w:t>o.</w:t>
      </w:r>
      <w:r>
        <w:rPr>
          <w:lang w:bidi="pt-PT"/>
        </w:rPr>
        <w:t xml:space="preserve"> </w:t>
      </w:r>
      <w:r>
        <w:t>Júri</w:t>
      </w:r>
      <w:r w:rsidR="004A57F8" w:rsidRPr="005652BE">
        <w:rPr>
          <w:lang w:bidi="pt-PT"/>
        </w:rPr>
        <w:t>:</w:t>
      </w:r>
    </w:p>
    <w:p w:rsidR="000142EF" w:rsidRPr="00D71F18" w:rsidRDefault="000142EF" w:rsidP="000142E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1F18">
        <w:rPr>
          <w:rFonts w:asciiTheme="minorHAnsi" w:hAnsiTheme="minorHAnsi" w:cstheme="minorHAnsi"/>
        </w:rPr>
        <w:t xml:space="preserve"> </w:t>
      </w:r>
      <w:r w:rsidRPr="00D71F18">
        <w:rPr>
          <w:rFonts w:asciiTheme="minorHAnsi" w:hAnsiTheme="minorHAnsi" w:cstheme="minorHAnsi"/>
          <w:sz w:val="22"/>
          <w:szCs w:val="22"/>
        </w:rPr>
        <w:t xml:space="preserve">O meu nome é Francisco Caeiro, estou no último ano de mestrado e escrevo esta carta por forma a expressar a minha motivação em candidatar-me à Bolsa de Investigação no âmbito do desenvolvimento do sistema académico FenixEdu no Departamento de Informática dos Serviços Centrais da ULisboa (08/BI/2020) para a continuação do desenvolvimento do módulo de gestão de propostas de formação avançada no sistema FenixEdu, a realizar no departamento de informática da Universidade de Lisboa (DI-UL). </w:t>
      </w:r>
    </w:p>
    <w:p w:rsidR="00E541CE" w:rsidRPr="00E541CE" w:rsidRDefault="00E541CE" w:rsidP="00E541C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541CE" w:rsidRPr="00D71F18" w:rsidRDefault="00E541CE" w:rsidP="00E541C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541CE">
        <w:rPr>
          <w:rFonts w:asciiTheme="minorHAnsi" w:hAnsiTheme="minorHAnsi" w:cstheme="minorHAnsi"/>
          <w:sz w:val="22"/>
          <w:szCs w:val="22"/>
        </w:rPr>
        <w:t xml:space="preserve">Como poderá ver no meu currículo em anexo, tenho todas as qualificações necessárias para a realização deste projeto. </w:t>
      </w:r>
      <w:r w:rsidRPr="00D71F18">
        <w:rPr>
          <w:rFonts w:asciiTheme="minorHAnsi" w:hAnsiTheme="minorHAnsi" w:cstheme="minorHAnsi"/>
          <w:sz w:val="22"/>
          <w:szCs w:val="22"/>
        </w:rPr>
        <w:t xml:space="preserve">A minha experiência no desenvolvimento deste módulo no sistema Fenix faz de mim o candidato ideal para a atribuição desta bolsa, para </w:t>
      </w:r>
      <w:r>
        <w:rPr>
          <w:rFonts w:asciiTheme="minorHAnsi" w:hAnsiTheme="minorHAnsi" w:cstheme="minorHAnsi"/>
          <w:sz w:val="22"/>
          <w:szCs w:val="22"/>
        </w:rPr>
        <w:t xml:space="preserve">que </w:t>
      </w:r>
      <w:r w:rsidRPr="00D71F18">
        <w:rPr>
          <w:rFonts w:asciiTheme="minorHAnsi" w:hAnsiTheme="minorHAnsi" w:cstheme="minorHAnsi"/>
          <w:sz w:val="22"/>
          <w:szCs w:val="22"/>
        </w:rPr>
        <w:t>este projeto</w:t>
      </w:r>
      <w:r>
        <w:rPr>
          <w:rFonts w:asciiTheme="minorHAnsi" w:hAnsiTheme="minorHAnsi" w:cstheme="minorHAnsi"/>
          <w:sz w:val="22"/>
          <w:szCs w:val="22"/>
        </w:rPr>
        <w:t xml:space="preserve"> seja realizado</w:t>
      </w:r>
      <w:r w:rsidRPr="00D71F18">
        <w:rPr>
          <w:rFonts w:asciiTheme="minorHAnsi" w:hAnsiTheme="minorHAnsi" w:cstheme="minorHAnsi"/>
          <w:sz w:val="22"/>
          <w:szCs w:val="22"/>
        </w:rPr>
        <w:t xml:space="preserve"> da melhor maneira possível.</w:t>
      </w:r>
    </w:p>
    <w:p w:rsidR="001B7D90" w:rsidRDefault="001B7D90" w:rsidP="00E541C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91C92" w:rsidRDefault="00E541CE" w:rsidP="00E541CE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tiver alguma dúvida ou pretenda agendar uma entrevista, poderá contactar-me através do número de telemóvel fornecido.</w:t>
      </w:r>
    </w:p>
    <w:p w:rsidR="00E541CE" w:rsidRDefault="00E541CE" w:rsidP="00E541C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541CE" w:rsidRPr="00E541CE" w:rsidRDefault="00E541CE" w:rsidP="00E541C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91C92" w:rsidRPr="007F4BFC" w:rsidRDefault="00D71325" w:rsidP="007F4BFC">
      <w:pPr>
        <w:pStyle w:val="Rematedecarta"/>
      </w:pPr>
      <w:sdt>
        <w:sdtPr>
          <w:alias w:val="Atenciosamente:"/>
          <w:tag w:val="Atenciosamente:"/>
          <w:id w:val="-1171488655"/>
          <w:placeholder>
            <w:docPart w:val="2B9D86187DA0479BA62EF60C59F1DCF4"/>
          </w:placeholder>
          <w:temporary/>
          <w:showingPlcHdr/>
        </w:sdtPr>
        <w:sdtEndPr/>
        <w:sdtContent>
          <w:r w:rsidR="00103288">
            <w:rPr>
              <w:lang w:bidi="pt-PT"/>
            </w:rPr>
            <w:t>Atenciosamente,</w:t>
          </w:r>
        </w:sdtContent>
      </w:sdt>
    </w:p>
    <w:p w:rsidR="005D2F2D" w:rsidRDefault="00D71325" w:rsidP="00D71F18">
      <w:pPr>
        <w:pStyle w:val="Assinatura"/>
      </w:pPr>
      <w:sdt>
        <w:sdtPr>
          <w:rPr>
            <w:rStyle w:val="AssinaturaCarcter"/>
            <w:b/>
          </w:rPr>
          <w:alias w:val="Introduza o seu nome:"/>
          <w:tag w:val="Introduza o seu nome:"/>
          <w:id w:val="2079164868"/>
          <w:placeholder>
            <w:docPart w:val="37C7A9311ADA4ED6B429ABC8FEAB75A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EndPr>
          <w:rPr>
            <w:rStyle w:val="AssinaturaCarcter"/>
          </w:rPr>
        </w:sdtEndPr>
        <w:sdtContent>
          <w:r w:rsidR="000142EF">
            <w:rPr>
              <w:rStyle w:val="AssinaturaCarcter"/>
              <w:b/>
            </w:rPr>
            <w:t>Francisco Daniel Eleutério Caeiro</w:t>
          </w:r>
        </w:sdtContent>
      </w:sdt>
    </w:p>
    <w:sectPr w:rsidR="005D2F2D" w:rsidSect="00E962FC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325" w:rsidRDefault="00D71325">
      <w:pPr>
        <w:spacing w:after="0" w:line="240" w:lineRule="auto"/>
      </w:pPr>
      <w:r>
        <w:separator/>
      </w:r>
    </w:p>
  </w:endnote>
  <w:endnote w:type="continuationSeparator" w:id="0">
    <w:p w:rsidR="00D71325" w:rsidRDefault="00D7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35747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2F2D" w:rsidRDefault="005D2F2D">
        <w:pPr>
          <w:pStyle w:val="Rodap"/>
        </w:pPr>
        <w:r>
          <w:rPr>
            <w:lang w:bidi="pt-PT"/>
          </w:rPr>
          <w:fldChar w:fldCharType="begin"/>
        </w:r>
        <w:r>
          <w:rPr>
            <w:lang w:bidi="pt-PT"/>
          </w:rPr>
          <w:instrText xml:space="preserve"> PAGE   \* MERGEFORMAT </w:instrText>
        </w:r>
        <w:r>
          <w:rPr>
            <w:lang w:bidi="pt-PT"/>
          </w:rPr>
          <w:fldChar w:fldCharType="separate"/>
        </w:r>
        <w:r w:rsidR="00D71F18">
          <w:rPr>
            <w:noProof/>
            <w:lang w:bidi="pt-PT"/>
          </w:rPr>
          <w:t>2</w:t>
        </w:r>
        <w:r>
          <w:rPr>
            <w:noProof/>
            <w:lang w:bidi="pt-P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325" w:rsidRDefault="00D71325">
      <w:pPr>
        <w:spacing w:after="0" w:line="240" w:lineRule="auto"/>
      </w:pPr>
      <w:r>
        <w:separator/>
      </w:r>
    </w:p>
  </w:footnote>
  <w:footnote w:type="continuationSeparator" w:id="0">
    <w:p w:rsidR="00D71325" w:rsidRDefault="00D7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F2D" w:rsidRDefault="005D2F2D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1" name="Retângulo 1" descr="Linha de limite única à volta da pági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Retângulo 1" o:spid="_x0000_s1026" alt="Linha de limite única à volta da página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F2D" w:rsidRDefault="005D2F2D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75373AFF" wp14:editId="62DF4FA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tângulo 2" descr="Linha de limite única à volta da pági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Retângulo 2" o:spid="_x0000_s1026" alt="Linha de limite única à volta da página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1A3248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609BDC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9E62A52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A5442FE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468252C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4545D3C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BE594A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EEEA90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2BFA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EE03C5A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3C65C54"/>
    <w:multiLevelType w:val="hybridMultilevel"/>
    <w:tmpl w:val="874A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EF"/>
    <w:rsid w:val="000142EF"/>
    <w:rsid w:val="00035644"/>
    <w:rsid w:val="00103288"/>
    <w:rsid w:val="001177C5"/>
    <w:rsid w:val="00137E6D"/>
    <w:rsid w:val="00164FBF"/>
    <w:rsid w:val="00165A42"/>
    <w:rsid w:val="001A2CAF"/>
    <w:rsid w:val="001B7D90"/>
    <w:rsid w:val="001E73BE"/>
    <w:rsid w:val="002B18E3"/>
    <w:rsid w:val="00377ED3"/>
    <w:rsid w:val="003833F7"/>
    <w:rsid w:val="0041311A"/>
    <w:rsid w:val="00436753"/>
    <w:rsid w:val="00455A29"/>
    <w:rsid w:val="00466C6C"/>
    <w:rsid w:val="00490BA5"/>
    <w:rsid w:val="00497BE8"/>
    <w:rsid w:val="004A57F8"/>
    <w:rsid w:val="004E3B86"/>
    <w:rsid w:val="004E7187"/>
    <w:rsid w:val="00523EB5"/>
    <w:rsid w:val="005652BE"/>
    <w:rsid w:val="00584747"/>
    <w:rsid w:val="005A1D18"/>
    <w:rsid w:val="005D2F2D"/>
    <w:rsid w:val="005E593A"/>
    <w:rsid w:val="005F7112"/>
    <w:rsid w:val="00645824"/>
    <w:rsid w:val="0064615E"/>
    <w:rsid w:val="00647583"/>
    <w:rsid w:val="006C3A91"/>
    <w:rsid w:val="00711278"/>
    <w:rsid w:val="00755985"/>
    <w:rsid w:val="00784F5A"/>
    <w:rsid w:val="007B53A1"/>
    <w:rsid w:val="007C3B24"/>
    <w:rsid w:val="007E2F0D"/>
    <w:rsid w:val="007F4BFC"/>
    <w:rsid w:val="0080179B"/>
    <w:rsid w:val="00844ACF"/>
    <w:rsid w:val="008C1FE0"/>
    <w:rsid w:val="008D3382"/>
    <w:rsid w:val="008D6599"/>
    <w:rsid w:val="0097171E"/>
    <w:rsid w:val="009D264B"/>
    <w:rsid w:val="00A44FED"/>
    <w:rsid w:val="00A4696C"/>
    <w:rsid w:val="00A91C92"/>
    <w:rsid w:val="00AD1012"/>
    <w:rsid w:val="00B33E59"/>
    <w:rsid w:val="00BD5253"/>
    <w:rsid w:val="00C932F9"/>
    <w:rsid w:val="00D71325"/>
    <w:rsid w:val="00D71F18"/>
    <w:rsid w:val="00E07ED4"/>
    <w:rsid w:val="00E541CE"/>
    <w:rsid w:val="00E61E00"/>
    <w:rsid w:val="00E962FC"/>
    <w:rsid w:val="00E97DF9"/>
    <w:rsid w:val="00EA67B2"/>
    <w:rsid w:val="00EF0D01"/>
    <w:rsid w:val="00EF368C"/>
    <w:rsid w:val="00F05457"/>
    <w:rsid w:val="00F27D09"/>
    <w:rsid w:val="00F3381E"/>
    <w:rsid w:val="00F84984"/>
    <w:rsid w:val="00F9594C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uiPriority="11"/>
    <w:lsdException w:name="Salutation" w:qFormat="1"/>
    <w:lsdException w:name="Date" w:qFormat="1"/>
    <w:lsdException w:name="Strong" w:semiHidden="0" w:uiPriority="22" w:unhideWhenUsed="0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CF"/>
  </w:style>
  <w:style w:type="paragraph" w:styleId="Cabealho1">
    <w:name w:val="heading 1"/>
    <w:basedOn w:val="Normal"/>
    <w:link w:val="Cabealho1Carcter"/>
    <w:uiPriority w:val="9"/>
    <w:qFormat/>
    <w:rsid w:val="00E61E00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F33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F338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F338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F338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F338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F338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E61E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E61E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A91C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arcter"/>
    <w:uiPriority w:val="99"/>
    <w:unhideWhenUsed/>
    <w:rsid w:val="005E593A"/>
    <w:pPr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E593A"/>
  </w:style>
  <w:style w:type="paragraph" w:styleId="Rodap">
    <w:name w:val="footer"/>
    <w:basedOn w:val="Normal"/>
    <w:link w:val="RodapCarcter"/>
    <w:uiPriority w:val="99"/>
    <w:unhideWhenUsed/>
    <w:rsid w:val="005E593A"/>
    <w:pPr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E593A"/>
  </w:style>
  <w:style w:type="paragraph" w:styleId="Bibliografia">
    <w:name w:val="Bibliography"/>
    <w:basedOn w:val="Normal"/>
    <w:next w:val="Normal"/>
    <w:uiPriority w:val="37"/>
    <w:semiHidden/>
    <w:unhideWhenUsed/>
    <w:rsid w:val="00F3381E"/>
  </w:style>
  <w:style w:type="character" w:styleId="TextodoMarcadordePosio">
    <w:name w:val="Placeholder Text"/>
    <w:basedOn w:val="Tipodeletrapredefinidodopargrafo"/>
    <w:uiPriority w:val="99"/>
    <w:semiHidden/>
    <w:rsid w:val="00A91C92"/>
    <w:rPr>
      <w:color w:val="808080"/>
    </w:rPr>
  </w:style>
  <w:style w:type="paragraph" w:styleId="Textodebloco">
    <w:name w:val="Block Text"/>
    <w:basedOn w:val="Normal"/>
    <w:uiPriority w:val="99"/>
    <w:semiHidden/>
    <w:unhideWhenUsed/>
    <w:rsid w:val="00E61E0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61E00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61E00"/>
    <w:rPr>
      <w:rFonts w:ascii="Tahoma" w:hAnsi="Tahoma" w:cs="Tahoma"/>
      <w:szCs w:val="16"/>
    </w:rPr>
  </w:style>
  <w:style w:type="paragraph" w:customStyle="1" w:styleId="Destinatrio1">
    <w:name w:val="Destinatário1"/>
    <w:basedOn w:val="Normal"/>
    <w:link w:val="CarterdeDestinatrio"/>
    <w:uiPriority w:val="4"/>
    <w:qFormat/>
    <w:rsid w:val="00164FBF"/>
    <w:pPr>
      <w:spacing w:after="0" w:line="240" w:lineRule="auto"/>
    </w:pPr>
    <w:rPr>
      <w:b/>
      <w:noProof/>
      <w:color w:val="984806" w:themeColor="accent6" w:themeShade="80"/>
      <w:sz w:val="24"/>
    </w:rPr>
  </w:style>
  <w:style w:type="character" w:customStyle="1" w:styleId="CarterdeDestinatrio">
    <w:name w:val="Caráter de Destinatário"/>
    <w:basedOn w:val="Tipodeletrapredefinidodopargrafo"/>
    <w:link w:val="Destinatrio1"/>
    <w:uiPriority w:val="4"/>
    <w:rsid w:val="00164FBF"/>
    <w:rPr>
      <w:b/>
      <w:noProof/>
      <w:color w:val="984806" w:themeColor="accent6" w:themeShade="80"/>
      <w:sz w:val="24"/>
    </w:rPr>
  </w:style>
  <w:style w:type="paragraph" w:customStyle="1" w:styleId="InformaesdeContacto">
    <w:name w:val="Informações de Contacto"/>
    <w:basedOn w:val="Normal"/>
    <w:link w:val="CarterdeInformaesdeContacto"/>
    <w:uiPriority w:val="2"/>
    <w:qFormat/>
    <w:rsid w:val="00A91C92"/>
    <w:pPr>
      <w:spacing w:after="0" w:line="240" w:lineRule="auto"/>
    </w:pPr>
    <w:rPr>
      <w:color w:val="000000" w:themeColor="text1"/>
    </w:rPr>
  </w:style>
  <w:style w:type="character" w:customStyle="1" w:styleId="CarterdeInformaesdeContacto">
    <w:name w:val="Caráter de Informações de Contacto"/>
    <w:basedOn w:val="Tipodeletrapredefinidodopargrafo"/>
    <w:link w:val="InformaesdeContacto"/>
    <w:uiPriority w:val="2"/>
    <w:rsid w:val="005F7112"/>
    <w:rPr>
      <w:color w:val="000000" w:themeColor="text1"/>
    </w:rPr>
  </w:style>
  <w:style w:type="paragraph" w:styleId="Assinatura">
    <w:name w:val="Signature"/>
    <w:basedOn w:val="Normal"/>
    <w:link w:val="AssinaturaCarcter"/>
    <w:uiPriority w:val="8"/>
    <w:qFormat/>
    <w:rsid w:val="007F4BFC"/>
    <w:pPr>
      <w:spacing w:after="0" w:line="240" w:lineRule="auto"/>
    </w:pPr>
    <w:rPr>
      <w:b/>
    </w:rPr>
  </w:style>
  <w:style w:type="character" w:customStyle="1" w:styleId="AssinaturaCarcter">
    <w:name w:val="Assinatura Carácter"/>
    <w:basedOn w:val="Tipodeletrapredefinidodopargrafo"/>
    <w:link w:val="Assinatura"/>
    <w:uiPriority w:val="8"/>
    <w:rsid w:val="005E593A"/>
    <w:rPr>
      <w:b/>
    </w:rPr>
  </w:style>
  <w:style w:type="paragraph" w:styleId="Data">
    <w:name w:val="Date"/>
    <w:basedOn w:val="Normal"/>
    <w:next w:val="Normal"/>
    <w:link w:val="DataCarcter"/>
    <w:uiPriority w:val="3"/>
    <w:qFormat/>
    <w:rsid w:val="00377ED3"/>
    <w:pPr>
      <w:spacing w:before="360" w:after="360" w:line="240" w:lineRule="auto"/>
    </w:pPr>
    <w:rPr>
      <w:b/>
    </w:rPr>
  </w:style>
  <w:style w:type="character" w:customStyle="1" w:styleId="DataCarcter">
    <w:name w:val="Data Carácter"/>
    <w:basedOn w:val="Tipodeletrapredefinidodopargrafo"/>
    <w:link w:val="Data"/>
    <w:uiPriority w:val="3"/>
    <w:rsid w:val="005E593A"/>
    <w:rPr>
      <w:b/>
    </w:rPr>
  </w:style>
  <w:style w:type="paragraph" w:styleId="Ttulo">
    <w:name w:val="Title"/>
    <w:basedOn w:val="Normal"/>
    <w:link w:val="TtuloCarcter"/>
    <w:uiPriority w:val="1"/>
    <w:qFormat/>
    <w:rsid w:val="00F9594C"/>
    <w:pPr>
      <w:spacing w:after="0" w:line="264" w:lineRule="auto"/>
    </w:pPr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"/>
    <w:rsid w:val="00F9594C"/>
    <w:rPr>
      <w:rFonts w:eastAsiaTheme="majorEastAsia" w:cstheme="majorBidi"/>
      <w:b/>
      <w:color w:val="215868" w:themeColor="accent5" w:themeShade="80"/>
      <w:sz w:val="32"/>
      <w:szCs w:val="56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F3381E"/>
    <w:pPr>
      <w:spacing w:after="120"/>
    </w:p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F3381E"/>
  </w:style>
  <w:style w:type="paragraph" w:styleId="Corpodetexto2">
    <w:name w:val="Body Text 2"/>
    <w:basedOn w:val="Normal"/>
    <w:link w:val="Corpodetexto2Carcter"/>
    <w:uiPriority w:val="99"/>
    <w:semiHidden/>
    <w:unhideWhenUsed/>
    <w:rsid w:val="00F3381E"/>
    <w:pPr>
      <w:spacing w:after="120" w:line="480" w:lineRule="auto"/>
    </w:p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F3381E"/>
  </w:style>
  <w:style w:type="paragraph" w:styleId="Corpodetexto3">
    <w:name w:val="Body Text 3"/>
    <w:basedOn w:val="Normal"/>
    <w:link w:val="Corpodetexto3Carcter"/>
    <w:uiPriority w:val="99"/>
    <w:semiHidden/>
    <w:unhideWhenUsed/>
    <w:rsid w:val="00E61E00"/>
    <w:pPr>
      <w:spacing w:after="120"/>
    </w:pPr>
    <w:rPr>
      <w:szCs w:val="16"/>
    </w:rPr>
  </w:style>
  <w:style w:type="character" w:customStyle="1" w:styleId="Corpodetexto3Carcter">
    <w:name w:val="Corpo de texto 3 Carácter"/>
    <w:basedOn w:val="Tipodeletrapredefinidodopargrafo"/>
    <w:link w:val="Corpodetexto3"/>
    <w:uiPriority w:val="99"/>
    <w:semiHidden/>
    <w:rsid w:val="00E61E00"/>
    <w:rPr>
      <w:szCs w:val="16"/>
    </w:rPr>
  </w:style>
  <w:style w:type="paragraph" w:styleId="Primeiroavanodecorpodetexto">
    <w:name w:val="Body Text First Indent"/>
    <w:basedOn w:val="Corpodetexto"/>
    <w:link w:val="PrimeiroavanodecorpodetextoCarcter"/>
    <w:uiPriority w:val="99"/>
    <w:semiHidden/>
    <w:unhideWhenUsed/>
    <w:rsid w:val="00F3381E"/>
    <w:pPr>
      <w:spacing w:after="200"/>
      <w:ind w:firstLine="360"/>
    </w:pPr>
  </w:style>
  <w:style w:type="character" w:customStyle="1" w:styleId="PrimeiroavanodecorpodetextoCarcter">
    <w:name w:val="Primeiro avanço de corpo de texto Carácter"/>
    <w:basedOn w:val="CorpodetextoCarcter"/>
    <w:link w:val="Primeiroavanodecorpodetexto"/>
    <w:uiPriority w:val="99"/>
    <w:semiHidden/>
    <w:rsid w:val="00F3381E"/>
  </w:style>
  <w:style w:type="paragraph" w:styleId="Avanodecorpodetexto">
    <w:name w:val="Body Text Indent"/>
    <w:basedOn w:val="Normal"/>
    <w:link w:val="AvanodecorpodetextoCarcter"/>
    <w:uiPriority w:val="99"/>
    <w:semiHidden/>
    <w:unhideWhenUsed/>
    <w:rsid w:val="00F3381E"/>
    <w:pPr>
      <w:spacing w:after="120"/>
      <w:ind w:left="360"/>
    </w:pPr>
  </w:style>
  <w:style w:type="character" w:customStyle="1" w:styleId="AvanodecorpodetextoCarcter">
    <w:name w:val="Avanço de corpo de texto Carácter"/>
    <w:basedOn w:val="Tipodeletrapredefinidodopargrafo"/>
    <w:link w:val="Avanodecorpodetexto"/>
    <w:uiPriority w:val="99"/>
    <w:semiHidden/>
    <w:rsid w:val="00F3381E"/>
  </w:style>
  <w:style w:type="paragraph" w:styleId="Primeiroavanodecorpodetexto2">
    <w:name w:val="Body Text First Indent 2"/>
    <w:basedOn w:val="Avanodecorpodetexto"/>
    <w:link w:val="Primeiroavanodecorpodetexto2Carcter"/>
    <w:uiPriority w:val="99"/>
    <w:semiHidden/>
    <w:unhideWhenUsed/>
    <w:rsid w:val="00F3381E"/>
    <w:pPr>
      <w:spacing w:after="200"/>
      <w:ind w:firstLine="360"/>
    </w:pPr>
  </w:style>
  <w:style w:type="character" w:customStyle="1" w:styleId="Primeiroavanodecorpodetexto2Carcter">
    <w:name w:val="Primeiro avanço de corpo de texto 2 Carácter"/>
    <w:basedOn w:val="AvanodecorpodetextoCarcter"/>
    <w:link w:val="Primeiroavanodecorpodetexto2"/>
    <w:uiPriority w:val="99"/>
    <w:semiHidden/>
    <w:rsid w:val="00F3381E"/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F3381E"/>
    <w:pPr>
      <w:spacing w:after="120" w:line="480" w:lineRule="auto"/>
      <w:ind w:left="360"/>
    </w:p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F3381E"/>
  </w:style>
  <w:style w:type="paragraph" w:styleId="Avanodecorpodetexto3">
    <w:name w:val="Body Text Indent 3"/>
    <w:basedOn w:val="Normal"/>
    <w:link w:val="Avanodecorpodetexto3Carcter"/>
    <w:uiPriority w:val="99"/>
    <w:semiHidden/>
    <w:unhideWhenUsed/>
    <w:rsid w:val="00E61E00"/>
    <w:pPr>
      <w:spacing w:after="120"/>
      <w:ind w:left="360"/>
    </w:pPr>
    <w:rPr>
      <w:szCs w:val="16"/>
    </w:rPr>
  </w:style>
  <w:style w:type="character" w:customStyle="1" w:styleId="Avanodecorpodetexto3Carcter">
    <w:name w:val="Avanço de corpo de texto 3 Carácter"/>
    <w:basedOn w:val="Tipodeletrapredefinidodopargrafo"/>
    <w:link w:val="Avanodecorpodetexto3"/>
    <w:uiPriority w:val="99"/>
    <w:semiHidden/>
    <w:rsid w:val="00E61E00"/>
    <w:rPr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61E00"/>
    <w:pPr>
      <w:spacing w:line="240" w:lineRule="auto"/>
    </w:pPr>
    <w:rPr>
      <w:i/>
      <w:iCs/>
      <w:color w:val="1F497D" w:themeColor="text2"/>
      <w:szCs w:val="18"/>
    </w:rPr>
  </w:style>
  <w:style w:type="paragraph" w:styleId="Rematedecarta">
    <w:name w:val="Closing"/>
    <w:basedOn w:val="Normal"/>
    <w:next w:val="Assinatura"/>
    <w:link w:val="RematedecartaCarcter"/>
    <w:uiPriority w:val="7"/>
    <w:qFormat/>
    <w:rsid w:val="007F4BFC"/>
    <w:pPr>
      <w:spacing w:after="960" w:line="240" w:lineRule="auto"/>
      <w:contextualSpacing/>
    </w:pPr>
  </w:style>
  <w:style w:type="character" w:customStyle="1" w:styleId="RematedecartaCarcter">
    <w:name w:val="Remate de carta Carácter"/>
    <w:basedOn w:val="Tipodeletrapredefinidodopargrafo"/>
    <w:link w:val="Rematedecarta"/>
    <w:uiPriority w:val="7"/>
    <w:rsid w:val="005E593A"/>
  </w:style>
  <w:style w:type="table" w:styleId="GrelhaColorida">
    <w:name w:val="Colorful Grid"/>
    <w:basedOn w:val="Tabela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E61E00"/>
    <w:rPr>
      <w:sz w:val="22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E61E00"/>
    <w:pPr>
      <w:spacing w:line="240" w:lineRule="auto"/>
    </w:pPr>
    <w:rPr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E61E00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E61E00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E61E00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E61E0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E61E00"/>
    <w:rPr>
      <w:rFonts w:ascii="Segoe UI" w:hAnsi="Segoe UI" w:cs="Segoe UI"/>
      <w:szCs w:val="16"/>
    </w:rPr>
  </w:style>
  <w:style w:type="paragraph" w:styleId="Assinaturadecorreioelectrnico">
    <w:name w:val="E-mail Signature"/>
    <w:basedOn w:val="Normal"/>
    <w:link w:val="AssinaturadecorreioelectrnicoCarcter"/>
    <w:uiPriority w:val="99"/>
    <w:semiHidden/>
    <w:unhideWhenUsed/>
    <w:rsid w:val="00F3381E"/>
    <w:pPr>
      <w:spacing w:after="0" w:line="240" w:lineRule="auto"/>
    </w:pPr>
  </w:style>
  <w:style w:type="character" w:customStyle="1" w:styleId="AssinaturadecorreioelectrnicoCarcter">
    <w:name w:val="Assinatura de correio electrónico Carácter"/>
    <w:basedOn w:val="Tipodeletrapredefinidodopargrafo"/>
    <w:link w:val="Assinaturadecorreioelectrnico"/>
    <w:uiPriority w:val="99"/>
    <w:semiHidden/>
    <w:rsid w:val="00F3381E"/>
  </w:style>
  <w:style w:type="character" w:styleId="Refdenotadefim">
    <w:name w:val="endnote reference"/>
    <w:basedOn w:val="Tipodeletrapredefinidodopargrafo"/>
    <w:uiPriority w:val="99"/>
    <w:semiHidden/>
    <w:unhideWhenUsed/>
    <w:rsid w:val="00F3381E"/>
    <w:rPr>
      <w:vertAlign w:val="superscript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E61E00"/>
    <w:pPr>
      <w:spacing w:after="0" w:line="240" w:lineRule="auto"/>
    </w:pPr>
    <w:rPr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E61E00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81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E61E0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3381E"/>
    <w:rPr>
      <w:color w:val="800080" w:themeColor="followedHyperlink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3381E"/>
    <w:rPr>
      <w:vertAlign w:val="superscri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E61E00"/>
    <w:pPr>
      <w:spacing w:after="0" w:line="240" w:lineRule="auto"/>
    </w:pPr>
    <w:rPr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E61E00"/>
    <w:rPr>
      <w:szCs w:val="20"/>
    </w:rPr>
  </w:style>
  <w:style w:type="table" w:customStyle="1" w:styleId="GridTable1Light">
    <w:name w:val="Grid Table 1 Light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rsid w:val="00F338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rsid w:val="00F338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rsid w:val="00F338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rsid w:val="00F338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rsid w:val="00F3381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F3381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rsid w:val="00F338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F338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F338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rsid w:val="00F338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rsid w:val="00F3381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rsid w:val="00F3381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61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F338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F3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F338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F3381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F338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F338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E61E0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E61E0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Tipodeletrapredefinidodopargrafo"/>
    <w:uiPriority w:val="99"/>
    <w:semiHidden/>
    <w:unhideWhenUsed/>
    <w:rsid w:val="00F3381E"/>
  </w:style>
  <w:style w:type="paragraph" w:styleId="EndereoHTML">
    <w:name w:val="HTML Address"/>
    <w:basedOn w:val="Normal"/>
    <w:link w:val="EndereoHTMLCarcter"/>
    <w:uiPriority w:val="99"/>
    <w:semiHidden/>
    <w:unhideWhenUsed/>
    <w:rsid w:val="00F3381E"/>
    <w:pPr>
      <w:spacing w:after="0" w:line="240" w:lineRule="auto"/>
    </w:pPr>
    <w:rPr>
      <w:i/>
      <w:iCs/>
    </w:rPr>
  </w:style>
  <w:style w:type="character" w:customStyle="1" w:styleId="EndereoHTMLCarcter">
    <w:name w:val="Endereço HTML Carácter"/>
    <w:basedOn w:val="Tipodeletrapredefinidodopargrafo"/>
    <w:link w:val="EndereoHTML"/>
    <w:uiPriority w:val="99"/>
    <w:semiHidden/>
    <w:rsid w:val="00F3381E"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F3381E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E61E00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sid w:val="00F3381E"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sid w:val="00E61E00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E61E00"/>
    <w:pPr>
      <w:spacing w:after="0" w:line="240" w:lineRule="auto"/>
    </w:pPr>
    <w:rPr>
      <w:rFonts w:ascii="Consolas" w:hAnsi="Consolas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E61E00"/>
    <w:rPr>
      <w:rFonts w:ascii="Consolas" w:hAnsi="Consolas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F3381E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E61E00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F3381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F3381E"/>
    <w:rPr>
      <w:color w:val="0000FF" w:themeColor="hyperlink"/>
      <w:u w:val="single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ndiceremissivo1"/>
    <w:uiPriority w:val="99"/>
    <w:semiHidden/>
    <w:unhideWhenUsed/>
    <w:rsid w:val="00F3381E"/>
    <w:rPr>
      <w:rFonts w:asciiTheme="majorHAnsi" w:eastAsiaTheme="majorEastAsia" w:hAnsiTheme="majorHAnsi" w:cstheme="majorBidi"/>
      <w:b/>
      <w:bCs/>
    </w:rPr>
  </w:style>
  <w:style w:type="table" w:styleId="GrelhaClara">
    <w:name w:val="Light Grid"/>
    <w:basedOn w:val="Tabela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F338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F338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F338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F338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F338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F3381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F3381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F3381E"/>
  </w:style>
  <w:style w:type="paragraph" w:styleId="Lista">
    <w:name w:val="List"/>
    <w:basedOn w:val="Normal"/>
    <w:uiPriority w:val="99"/>
    <w:semiHidden/>
    <w:unhideWhenUsed/>
    <w:rsid w:val="00F3381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81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81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81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81E"/>
    <w:pPr>
      <w:ind w:left="1800" w:hanging="360"/>
      <w:contextualSpacing/>
    </w:pPr>
  </w:style>
  <w:style w:type="paragraph" w:styleId="Listacommarcas">
    <w:name w:val="List Bullet"/>
    <w:basedOn w:val="Normal"/>
    <w:uiPriority w:val="99"/>
    <w:semiHidden/>
    <w:unhideWhenUsed/>
    <w:rsid w:val="00F3381E"/>
    <w:pPr>
      <w:numPr>
        <w:numId w:val="2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F3381E"/>
    <w:pPr>
      <w:numPr>
        <w:numId w:val="3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F3381E"/>
    <w:pPr>
      <w:numPr>
        <w:numId w:val="4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F3381E"/>
    <w:pPr>
      <w:numPr>
        <w:numId w:val="5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F3381E"/>
    <w:pPr>
      <w:numPr>
        <w:numId w:val="6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F3381E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F3381E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F3381E"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F3381E"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F3381E"/>
    <w:pPr>
      <w:spacing w:after="120"/>
      <w:ind w:left="1800"/>
      <w:contextualSpacing/>
    </w:pPr>
  </w:style>
  <w:style w:type="paragraph" w:styleId="Listanumerada">
    <w:name w:val="List Number"/>
    <w:basedOn w:val="Normal"/>
    <w:uiPriority w:val="99"/>
    <w:semiHidden/>
    <w:unhideWhenUsed/>
    <w:rsid w:val="00F3381E"/>
    <w:pPr>
      <w:numPr>
        <w:numId w:val="7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F3381E"/>
    <w:pPr>
      <w:numPr>
        <w:numId w:val="8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F3381E"/>
    <w:pPr>
      <w:numPr>
        <w:numId w:val="9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F3381E"/>
    <w:pPr>
      <w:numPr>
        <w:numId w:val="10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F3381E"/>
    <w:pPr>
      <w:numPr>
        <w:numId w:val="11"/>
      </w:numPr>
      <w:contextualSpacing/>
    </w:pPr>
  </w:style>
  <w:style w:type="table" w:customStyle="1" w:styleId="ListTable1Light">
    <w:name w:val="List Table 1 Light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rsid w:val="00F338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rsid w:val="00F338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F338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rsid w:val="00F338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rsid w:val="00F3381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rsid w:val="00F3381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rsid w:val="00F338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rsid w:val="00F338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rsid w:val="00F338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rsid w:val="00F338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rsid w:val="00F3381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rsid w:val="00F3381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cter"/>
    <w:uiPriority w:val="99"/>
    <w:semiHidden/>
    <w:unhideWhenUsed/>
    <w:rsid w:val="00E61E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cter">
    <w:name w:val="Texto de macro Carácter"/>
    <w:basedOn w:val="Tipodeletrapredefinidodopargrafo"/>
    <w:link w:val="Textodemacro"/>
    <w:uiPriority w:val="99"/>
    <w:semiHidden/>
    <w:rsid w:val="00E61E00"/>
    <w:rPr>
      <w:rFonts w:ascii="Consolas" w:hAnsi="Consolas"/>
      <w:szCs w:val="20"/>
    </w:rPr>
  </w:style>
  <w:style w:type="table" w:styleId="GrelhaMdia1">
    <w:name w:val="Medium Grid 1"/>
    <w:basedOn w:val="Tabela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arcter"/>
    <w:uiPriority w:val="99"/>
    <w:semiHidden/>
    <w:unhideWhenUsed/>
    <w:rsid w:val="00F338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cter">
    <w:name w:val="Cabeçalho da mensagem Carácter"/>
    <w:basedOn w:val="Tipodeletrapredefinidodopargrafo"/>
    <w:link w:val="Cabealhodamensagem"/>
    <w:uiPriority w:val="99"/>
    <w:semiHidden/>
    <w:rsid w:val="00F3381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F3381E"/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rsid w:val="00F3381E"/>
    <w:pPr>
      <w:ind w:left="720"/>
    </w:pPr>
  </w:style>
  <w:style w:type="paragraph" w:styleId="Ttulodanota">
    <w:name w:val="Note Heading"/>
    <w:basedOn w:val="Normal"/>
    <w:next w:val="Normal"/>
    <w:link w:val="TtulodanotaCarcter"/>
    <w:uiPriority w:val="99"/>
    <w:semiHidden/>
    <w:unhideWhenUsed/>
    <w:rsid w:val="00F3381E"/>
    <w:pPr>
      <w:spacing w:after="0" w:line="240" w:lineRule="auto"/>
    </w:pPr>
  </w:style>
  <w:style w:type="character" w:customStyle="1" w:styleId="TtulodanotaCarcter">
    <w:name w:val="Título da nota Carácter"/>
    <w:basedOn w:val="Tipodeletrapredefinidodopargrafo"/>
    <w:link w:val="Ttulodanota"/>
    <w:uiPriority w:val="99"/>
    <w:semiHidden/>
    <w:rsid w:val="00F3381E"/>
  </w:style>
  <w:style w:type="character" w:styleId="Nmerodepgina">
    <w:name w:val="page number"/>
    <w:basedOn w:val="Tipodeletrapredefinidodopargrafo"/>
    <w:uiPriority w:val="99"/>
    <w:semiHidden/>
    <w:unhideWhenUsed/>
    <w:rsid w:val="00F3381E"/>
  </w:style>
  <w:style w:type="table" w:customStyle="1" w:styleId="PlainTable1">
    <w:name w:val="Plain Table 1"/>
    <w:basedOn w:val="Tabelanormal"/>
    <w:uiPriority w:val="41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cter"/>
    <w:uiPriority w:val="99"/>
    <w:semiHidden/>
    <w:unhideWhenUsed/>
    <w:rsid w:val="00E61E00"/>
    <w:pPr>
      <w:spacing w:after="0" w:line="240" w:lineRule="auto"/>
    </w:pPr>
    <w:rPr>
      <w:rFonts w:ascii="Consolas" w:hAnsi="Consolas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E61E00"/>
    <w:rPr>
      <w:rFonts w:ascii="Consolas" w:hAnsi="Consolas"/>
      <w:szCs w:val="21"/>
    </w:rPr>
  </w:style>
  <w:style w:type="paragraph" w:styleId="Inciodecarta">
    <w:name w:val="Salutation"/>
    <w:basedOn w:val="Normal"/>
    <w:next w:val="Normal"/>
    <w:link w:val="InciodecartaCarcter"/>
    <w:uiPriority w:val="5"/>
    <w:qFormat/>
    <w:rsid w:val="00F3381E"/>
  </w:style>
  <w:style w:type="character" w:customStyle="1" w:styleId="InciodecartaCarcter">
    <w:name w:val="Início de carta Carácter"/>
    <w:basedOn w:val="Tipodeletrapredefinidodopargrafo"/>
    <w:link w:val="Inciodecarta"/>
    <w:uiPriority w:val="5"/>
    <w:rsid w:val="005E593A"/>
  </w:style>
  <w:style w:type="character" w:styleId="Forte">
    <w:name w:val="Strong"/>
    <w:basedOn w:val="Tipodeletrapredefinidodopargrafo"/>
    <w:uiPriority w:val="6"/>
    <w:qFormat/>
    <w:rsid w:val="00F3381E"/>
    <w:rPr>
      <w:b/>
      <w:bCs/>
    </w:rPr>
  </w:style>
  <w:style w:type="table" w:styleId="Tabelacomefeitos3D1">
    <w:name w:val="Table 3D effects 1"/>
    <w:basedOn w:val="Tabelanormal"/>
    <w:uiPriority w:val="99"/>
    <w:semiHidden/>
    <w:unhideWhenUsed/>
    <w:rsid w:val="00F3381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81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81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81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81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81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8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81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81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81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sid w:val="00F3381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F3381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F3381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F3381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F338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81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81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1">
    <w:name w:val="Table Grid 1"/>
    <w:basedOn w:val="Tabelanormal"/>
    <w:uiPriority w:val="99"/>
    <w:semiHidden/>
    <w:unhideWhenUsed/>
    <w:rsid w:val="00F3381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F3381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F3381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F3381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F338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F338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F3381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F3381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elanormal"/>
    <w:uiPriority w:val="40"/>
    <w:rsid w:val="00F338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lista1">
    <w:name w:val="Table List 1"/>
    <w:basedOn w:val="Tabelanormal"/>
    <w:uiPriority w:val="99"/>
    <w:semiHidden/>
    <w:unhideWhenUsed/>
    <w:rsid w:val="00F3381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F3381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F3381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F338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F3381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F3381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F3381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F3381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81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81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F3381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F3381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F3381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F338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F3381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rsid w:val="00F3381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rsid w:val="00F3381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F3381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rsid w:val="00F3381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81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F3381E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F3381E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F3381E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F3381E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F3381E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F3381E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F3381E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F3381E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F3381E"/>
    <w:pPr>
      <w:spacing w:after="100"/>
      <w:ind w:left="1760"/>
    </w:p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F3381E"/>
    <w:pPr>
      <w:outlineLvl w:val="9"/>
    </w:pPr>
  </w:style>
  <w:style w:type="paragraph" w:styleId="Subttulo">
    <w:name w:val="Subtitle"/>
    <w:basedOn w:val="Normal"/>
    <w:link w:val="SubttuloCarcter"/>
    <w:uiPriority w:val="11"/>
    <w:semiHidden/>
    <w:unhideWhenUsed/>
    <w:rsid w:val="00164FBF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tuloCarcter">
    <w:name w:val="Subtítulo Carácter"/>
    <w:basedOn w:val="Tipodeletrapredefinidodopargrafo"/>
    <w:link w:val="Subttulo"/>
    <w:uiPriority w:val="11"/>
    <w:semiHidden/>
    <w:rsid w:val="00164FBF"/>
    <w:rPr>
      <w:rFonts w:eastAsiaTheme="minorEastAsia"/>
      <w:color w:val="5A5A5A" w:themeColor="text1" w:themeTint="A5"/>
    </w:rPr>
  </w:style>
  <w:style w:type="paragraph" w:styleId="Citao">
    <w:name w:val="Quote"/>
    <w:basedOn w:val="Normal"/>
    <w:next w:val="Normal"/>
    <w:link w:val="CitaoCarcter"/>
    <w:uiPriority w:val="29"/>
    <w:semiHidden/>
    <w:unhideWhenUsed/>
    <w:rsid w:val="008D338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semiHidden/>
    <w:rsid w:val="008D3382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cter"/>
    <w:uiPriority w:val="30"/>
    <w:semiHidden/>
    <w:unhideWhenUsed/>
    <w:rsid w:val="008D33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semiHidden/>
    <w:rsid w:val="008D3382"/>
    <w:rPr>
      <w:i/>
      <w:iCs/>
      <w:color w:val="365F91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rsid w:val="008D3382"/>
    <w:rPr>
      <w:b/>
      <w:bCs/>
      <w:caps w:val="0"/>
      <w:smallCaps/>
      <w:color w:val="365F91" w:themeColor="accent1" w:themeShade="BF"/>
      <w:spacing w:val="0"/>
    </w:rPr>
  </w:style>
  <w:style w:type="character" w:styleId="TtulodoLivro">
    <w:name w:val="Book Title"/>
    <w:basedOn w:val="Tipodeletrapredefinidodopargrafo"/>
    <w:uiPriority w:val="33"/>
    <w:semiHidden/>
    <w:unhideWhenUsed/>
    <w:rsid w:val="008D3382"/>
    <w:rPr>
      <w:b/>
      <w:bCs/>
      <w:i/>
      <w:iCs/>
      <w:spacing w:val="0"/>
    </w:rPr>
  </w:style>
  <w:style w:type="character" w:styleId="nfaseIntenso">
    <w:name w:val="Intense Emphasis"/>
    <w:basedOn w:val="Tipodeletrapredefinidodopargrafo"/>
    <w:uiPriority w:val="21"/>
    <w:semiHidden/>
    <w:unhideWhenUsed/>
    <w:rsid w:val="00E61E00"/>
    <w:rPr>
      <w:i/>
      <w:iCs/>
      <w:color w:val="365F91" w:themeColor="accent1" w:themeShade="BF"/>
    </w:rPr>
  </w:style>
  <w:style w:type="character" w:styleId="nfase">
    <w:name w:val="Emphasis"/>
    <w:basedOn w:val="Tipodeletrapredefinidodopargrafo"/>
    <w:uiPriority w:val="20"/>
    <w:semiHidden/>
    <w:unhideWhenUsed/>
    <w:rsid w:val="004E3B86"/>
    <w:rPr>
      <w:i/>
      <w:iCs/>
    </w:rPr>
  </w:style>
  <w:style w:type="paragraph" w:styleId="PargrafodaLista">
    <w:name w:val="List Paragraph"/>
    <w:basedOn w:val="Normal"/>
    <w:uiPriority w:val="34"/>
    <w:semiHidden/>
    <w:unhideWhenUsed/>
    <w:rsid w:val="004E3B86"/>
    <w:pPr>
      <w:ind w:left="720"/>
      <w:contextualSpacing/>
    </w:pPr>
  </w:style>
  <w:style w:type="paragraph" w:styleId="SemEspaamento">
    <w:name w:val="No Spacing"/>
    <w:uiPriority w:val="1"/>
    <w:semiHidden/>
    <w:unhideWhenUsed/>
    <w:rsid w:val="004E3B86"/>
    <w:pPr>
      <w:spacing w:after="0" w:line="240" w:lineRule="auto"/>
    </w:pPr>
  </w:style>
  <w:style w:type="character" w:styleId="nfaseDiscreto">
    <w:name w:val="Subtle Emphasis"/>
    <w:basedOn w:val="Tipodeletrapredefinidodopargrafo"/>
    <w:uiPriority w:val="19"/>
    <w:semiHidden/>
    <w:unhideWhenUsed/>
    <w:rsid w:val="004E3B86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rsid w:val="004E3B86"/>
    <w:rPr>
      <w:smallCaps/>
      <w:color w:val="5A5A5A" w:themeColor="text1" w:themeTint="A5"/>
    </w:rPr>
  </w:style>
  <w:style w:type="paragraph" w:customStyle="1" w:styleId="Default">
    <w:name w:val="Default"/>
    <w:rsid w:val="000142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uiPriority="11"/>
    <w:lsdException w:name="Salutation" w:qFormat="1"/>
    <w:lsdException w:name="Date" w:qFormat="1"/>
    <w:lsdException w:name="Strong" w:semiHidden="0" w:uiPriority="22" w:unhideWhenUsed="0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CF"/>
  </w:style>
  <w:style w:type="paragraph" w:styleId="Cabealho1">
    <w:name w:val="heading 1"/>
    <w:basedOn w:val="Normal"/>
    <w:link w:val="Cabealho1Carcter"/>
    <w:uiPriority w:val="9"/>
    <w:qFormat/>
    <w:rsid w:val="00E61E00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F33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F338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F338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F338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F338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F338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E61E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E61E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A91C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arcter"/>
    <w:uiPriority w:val="99"/>
    <w:unhideWhenUsed/>
    <w:rsid w:val="005E593A"/>
    <w:pPr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E593A"/>
  </w:style>
  <w:style w:type="paragraph" w:styleId="Rodap">
    <w:name w:val="footer"/>
    <w:basedOn w:val="Normal"/>
    <w:link w:val="RodapCarcter"/>
    <w:uiPriority w:val="99"/>
    <w:unhideWhenUsed/>
    <w:rsid w:val="005E593A"/>
    <w:pPr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E593A"/>
  </w:style>
  <w:style w:type="paragraph" w:styleId="Bibliografia">
    <w:name w:val="Bibliography"/>
    <w:basedOn w:val="Normal"/>
    <w:next w:val="Normal"/>
    <w:uiPriority w:val="37"/>
    <w:semiHidden/>
    <w:unhideWhenUsed/>
    <w:rsid w:val="00F3381E"/>
  </w:style>
  <w:style w:type="character" w:styleId="TextodoMarcadordePosio">
    <w:name w:val="Placeholder Text"/>
    <w:basedOn w:val="Tipodeletrapredefinidodopargrafo"/>
    <w:uiPriority w:val="99"/>
    <w:semiHidden/>
    <w:rsid w:val="00A91C92"/>
    <w:rPr>
      <w:color w:val="808080"/>
    </w:rPr>
  </w:style>
  <w:style w:type="paragraph" w:styleId="Textodebloco">
    <w:name w:val="Block Text"/>
    <w:basedOn w:val="Normal"/>
    <w:uiPriority w:val="99"/>
    <w:semiHidden/>
    <w:unhideWhenUsed/>
    <w:rsid w:val="00E61E0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61E00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61E00"/>
    <w:rPr>
      <w:rFonts w:ascii="Tahoma" w:hAnsi="Tahoma" w:cs="Tahoma"/>
      <w:szCs w:val="16"/>
    </w:rPr>
  </w:style>
  <w:style w:type="paragraph" w:customStyle="1" w:styleId="Destinatrio1">
    <w:name w:val="Destinatário1"/>
    <w:basedOn w:val="Normal"/>
    <w:link w:val="CarterdeDestinatrio"/>
    <w:uiPriority w:val="4"/>
    <w:qFormat/>
    <w:rsid w:val="00164FBF"/>
    <w:pPr>
      <w:spacing w:after="0" w:line="240" w:lineRule="auto"/>
    </w:pPr>
    <w:rPr>
      <w:b/>
      <w:noProof/>
      <w:color w:val="984806" w:themeColor="accent6" w:themeShade="80"/>
      <w:sz w:val="24"/>
    </w:rPr>
  </w:style>
  <w:style w:type="character" w:customStyle="1" w:styleId="CarterdeDestinatrio">
    <w:name w:val="Caráter de Destinatário"/>
    <w:basedOn w:val="Tipodeletrapredefinidodopargrafo"/>
    <w:link w:val="Destinatrio1"/>
    <w:uiPriority w:val="4"/>
    <w:rsid w:val="00164FBF"/>
    <w:rPr>
      <w:b/>
      <w:noProof/>
      <w:color w:val="984806" w:themeColor="accent6" w:themeShade="80"/>
      <w:sz w:val="24"/>
    </w:rPr>
  </w:style>
  <w:style w:type="paragraph" w:customStyle="1" w:styleId="InformaesdeContacto">
    <w:name w:val="Informações de Contacto"/>
    <w:basedOn w:val="Normal"/>
    <w:link w:val="CarterdeInformaesdeContacto"/>
    <w:uiPriority w:val="2"/>
    <w:qFormat/>
    <w:rsid w:val="00A91C92"/>
    <w:pPr>
      <w:spacing w:after="0" w:line="240" w:lineRule="auto"/>
    </w:pPr>
    <w:rPr>
      <w:color w:val="000000" w:themeColor="text1"/>
    </w:rPr>
  </w:style>
  <w:style w:type="character" w:customStyle="1" w:styleId="CarterdeInformaesdeContacto">
    <w:name w:val="Caráter de Informações de Contacto"/>
    <w:basedOn w:val="Tipodeletrapredefinidodopargrafo"/>
    <w:link w:val="InformaesdeContacto"/>
    <w:uiPriority w:val="2"/>
    <w:rsid w:val="005F7112"/>
    <w:rPr>
      <w:color w:val="000000" w:themeColor="text1"/>
    </w:rPr>
  </w:style>
  <w:style w:type="paragraph" w:styleId="Assinatura">
    <w:name w:val="Signature"/>
    <w:basedOn w:val="Normal"/>
    <w:link w:val="AssinaturaCarcter"/>
    <w:uiPriority w:val="8"/>
    <w:qFormat/>
    <w:rsid w:val="007F4BFC"/>
    <w:pPr>
      <w:spacing w:after="0" w:line="240" w:lineRule="auto"/>
    </w:pPr>
    <w:rPr>
      <w:b/>
    </w:rPr>
  </w:style>
  <w:style w:type="character" w:customStyle="1" w:styleId="AssinaturaCarcter">
    <w:name w:val="Assinatura Carácter"/>
    <w:basedOn w:val="Tipodeletrapredefinidodopargrafo"/>
    <w:link w:val="Assinatura"/>
    <w:uiPriority w:val="8"/>
    <w:rsid w:val="005E593A"/>
    <w:rPr>
      <w:b/>
    </w:rPr>
  </w:style>
  <w:style w:type="paragraph" w:styleId="Data">
    <w:name w:val="Date"/>
    <w:basedOn w:val="Normal"/>
    <w:next w:val="Normal"/>
    <w:link w:val="DataCarcter"/>
    <w:uiPriority w:val="3"/>
    <w:qFormat/>
    <w:rsid w:val="00377ED3"/>
    <w:pPr>
      <w:spacing w:before="360" w:after="360" w:line="240" w:lineRule="auto"/>
    </w:pPr>
    <w:rPr>
      <w:b/>
    </w:rPr>
  </w:style>
  <w:style w:type="character" w:customStyle="1" w:styleId="DataCarcter">
    <w:name w:val="Data Carácter"/>
    <w:basedOn w:val="Tipodeletrapredefinidodopargrafo"/>
    <w:link w:val="Data"/>
    <w:uiPriority w:val="3"/>
    <w:rsid w:val="005E593A"/>
    <w:rPr>
      <w:b/>
    </w:rPr>
  </w:style>
  <w:style w:type="paragraph" w:styleId="Ttulo">
    <w:name w:val="Title"/>
    <w:basedOn w:val="Normal"/>
    <w:link w:val="TtuloCarcter"/>
    <w:uiPriority w:val="1"/>
    <w:qFormat/>
    <w:rsid w:val="00F9594C"/>
    <w:pPr>
      <w:spacing w:after="0" w:line="264" w:lineRule="auto"/>
    </w:pPr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"/>
    <w:rsid w:val="00F9594C"/>
    <w:rPr>
      <w:rFonts w:eastAsiaTheme="majorEastAsia" w:cstheme="majorBidi"/>
      <w:b/>
      <w:color w:val="215868" w:themeColor="accent5" w:themeShade="80"/>
      <w:sz w:val="32"/>
      <w:szCs w:val="56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F3381E"/>
    <w:pPr>
      <w:spacing w:after="120"/>
    </w:p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F3381E"/>
  </w:style>
  <w:style w:type="paragraph" w:styleId="Corpodetexto2">
    <w:name w:val="Body Text 2"/>
    <w:basedOn w:val="Normal"/>
    <w:link w:val="Corpodetexto2Carcter"/>
    <w:uiPriority w:val="99"/>
    <w:semiHidden/>
    <w:unhideWhenUsed/>
    <w:rsid w:val="00F3381E"/>
    <w:pPr>
      <w:spacing w:after="120" w:line="480" w:lineRule="auto"/>
    </w:p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F3381E"/>
  </w:style>
  <w:style w:type="paragraph" w:styleId="Corpodetexto3">
    <w:name w:val="Body Text 3"/>
    <w:basedOn w:val="Normal"/>
    <w:link w:val="Corpodetexto3Carcter"/>
    <w:uiPriority w:val="99"/>
    <w:semiHidden/>
    <w:unhideWhenUsed/>
    <w:rsid w:val="00E61E00"/>
    <w:pPr>
      <w:spacing w:after="120"/>
    </w:pPr>
    <w:rPr>
      <w:szCs w:val="16"/>
    </w:rPr>
  </w:style>
  <w:style w:type="character" w:customStyle="1" w:styleId="Corpodetexto3Carcter">
    <w:name w:val="Corpo de texto 3 Carácter"/>
    <w:basedOn w:val="Tipodeletrapredefinidodopargrafo"/>
    <w:link w:val="Corpodetexto3"/>
    <w:uiPriority w:val="99"/>
    <w:semiHidden/>
    <w:rsid w:val="00E61E00"/>
    <w:rPr>
      <w:szCs w:val="16"/>
    </w:rPr>
  </w:style>
  <w:style w:type="paragraph" w:styleId="Primeiroavanodecorpodetexto">
    <w:name w:val="Body Text First Indent"/>
    <w:basedOn w:val="Corpodetexto"/>
    <w:link w:val="PrimeiroavanodecorpodetextoCarcter"/>
    <w:uiPriority w:val="99"/>
    <w:semiHidden/>
    <w:unhideWhenUsed/>
    <w:rsid w:val="00F3381E"/>
    <w:pPr>
      <w:spacing w:after="200"/>
      <w:ind w:firstLine="360"/>
    </w:pPr>
  </w:style>
  <w:style w:type="character" w:customStyle="1" w:styleId="PrimeiroavanodecorpodetextoCarcter">
    <w:name w:val="Primeiro avanço de corpo de texto Carácter"/>
    <w:basedOn w:val="CorpodetextoCarcter"/>
    <w:link w:val="Primeiroavanodecorpodetexto"/>
    <w:uiPriority w:val="99"/>
    <w:semiHidden/>
    <w:rsid w:val="00F3381E"/>
  </w:style>
  <w:style w:type="paragraph" w:styleId="Avanodecorpodetexto">
    <w:name w:val="Body Text Indent"/>
    <w:basedOn w:val="Normal"/>
    <w:link w:val="AvanodecorpodetextoCarcter"/>
    <w:uiPriority w:val="99"/>
    <w:semiHidden/>
    <w:unhideWhenUsed/>
    <w:rsid w:val="00F3381E"/>
    <w:pPr>
      <w:spacing w:after="120"/>
      <w:ind w:left="360"/>
    </w:pPr>
  </w:style>
  <w:style w:type="character" w:customStyle="1" w:styleId="AvanodecorpodetextoCarcter">
    <w:name w:val="Avanço de corpo de texto Carácter"/>
    <w:basedOn w:val="Tipodeletrapredefinidodopargrafo"/>
    <w:link w:val="Avanodecorpodetexto"/>
    <w:uiPriority w:val="99"/>
    <w:semiHidden/>
    <w:rsid w:val="00F3381E"/>
  </w:style>
  <w:style w:type="paragraph" w:styleId="Primeiroavanodecorpodetexto2">
    <w:name w:val="Body Text First Indent 2"/>
    <w:basedOn w:val="Avanodecorpodetexto"/>
    <w:link w:val="Primeiroavanodecorpodetexto2Carcter"/>
    <w:uiPriority w:val="99"/>
    <w:semiHidden/>
    <w:unhideWhenUsed/>
    <w:rsid w:val="00F3381E"/>
    <w:pPr>
      <w:spacing w:after="200"/>
      <w:ind w:firstLine="360"/>
    </w:pPr>
  </w:style>
  <w:style w:type="character" w:customStyle="1" w:styleId="Primeiroavanodecorpodetexto2Carcter">
    <w:name w:val="Primeiro avanço de corpo de texto 2 Carácter"/>
    <w:basedOn w:val="AvanodecorpodetextoCarcter"/>
    <w:link w:val="Primeiroavanodecorpodetexto2"/>
    <w:uiPriority w:val="99"/>
    <w:semiHidden/>
    <w:rsid w:val="00F3381E"/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F3381E"/>
    <w:pPr>
      <w:spacing w:after="120" w:line="480" w:lineRule="auto"/>
      <w:ind w:left="360"/>
    </w:p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F3381E"/>
  </w:style>
  <w:style w:type="paragraph" w:styleId="Avanodecorpodetexto3">
    <w:name w:val="Body Text Indent 3"/>
    <w:basedOn w:val="Normal"/>
    <w:link w:val="Avanodecorpodetexto3Carcter"/>
    <w:uiPriority w:val="99"/>
    <w:semiHidden/>
    <w:unhideWhenUsed/>
    <w:rsid w:val="00E61E00"/>
    <w:pPr>
      <w:spacing w:after="120"/>
      <w:ind w:left="360"/>
    </w:pPr>
    <w:rPr>
      <w:szCs w:val="16"/>
    </w:rPr>
  </w:style>
  <w:style w:type="character" w:customStyle="1" w:styleId="Avanodecorpodetexto3Carcter">
    <w:name w:val="Avanço de corpo de texto 3 Carácter"/>
    <w:basedOn w:val="Tipodeletrapredefinidodopargrafo"/>
    <w:link w:val="Avanodecorpodetexto3"/>
    <w:uiPriority w:val="99"/>
    <w:semiHidden/>
    <w:rsid w:val="00E61E00"/>
    <w:rPr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61E00"/>
    <w:pPr>
      <w:spacing w:line="240" w:lineRule="auto"/>
    </w:pPr>
    <w:rPr>
      <w:i/>
      <w:iCs/>
      <w:color w:val="1F497D" w:themeColor="text2"/>
      <w:szCs w:val="18"/>
    </w:rPr>
  </w:style>
  <w:style w:type="paragraph" w:styleId="Rematedecarta">
    <w:name w:val="Closing"/>
    <w:basedOn w:val="Normal"/>
    <w:next w:val="Assinatura"/>
    <w:link w:val="RematedecartaCarcter"/>
    <w:uiPriority w:val="7"/>
    <w:qFormat/>
    <w:rsid w:val="007F4BFC"/>
    <w:pPr>
      <w:spacing w:after="960" w:line="240" w:lineRule="auto"/>
      <w:contextualSpacing/>
    </w:pPr>
  </w:style>
  <w:style w:type="character" w:customStyle="1" w:styleId="RematedecartaCarcter">
    <w:name w:val="Remate de carta Carácter"/>
    <w:basedOn w:val="Tipodeletrapredefinidodopargrafo"/>
    <w:link w:val="Rematedecarta"/>
    <w:uiPriority w:val="7"/>
    <w:rsid w:val="005E593A"/>
  </w:style>
  <w:style w:type="table" w:styleId="GrelhaColorida">
    <w:name w:val="Colorful Grid"/>
    <w:basedOn w:val="Tabela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E61E00"/>
    <w:rPr>
      <w:sz w:val="22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E61E00"/>
    <w:pPr>
      <w:spacing w:line="240" w:lineRule="auto"/>
    </w:pPr>
    <w:rPr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E61E00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E61E00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E61E00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E61E0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E61E00"/>
    <w:rPr>
      <w:rFonts w:ascii="Segoe UI" w:hAnsi="Segoe UI" w:cs="Segoe UI"/>
      <w:szCs w:val="16"/>
    </w:rPr>
  </w:style>
  <w:style w:type="paragraph" w:styleId="Assinaturadecorreioelectrnico">
    <w:name w:val="E-mail Signature"/>
    <w:basedOn w:val="Normal"/>
    <w:link w:val="AssinaturadecorreioelectrnicoCarcter"/>
    <w:uiPriority w:val="99"/>
    <w:semiHidden/>
    <w:unhideWhenUsed/>
    <w:rsid w:val="00F3381E"/>
    <w:pPr>
      <w:spacing w:after="0" w:line="240" w:lineRule="auto"/>
    </w:pPr>
  </w:style>
  <w:style w:type="character" w:customStyle="1" w:styleId="AssinaturadecorreioelectrnicoCarcter">
    <w:name w:val="Assinatura de correio electrónico Carácter"/>
    <w:basedOn w:val="Tipodeletrapredefinidodopargrafo"/>
    <w:link w:val="Assinaturadecorreioelectrnico"/>
    <w:uiPriority w:val="99"/>
    <w:semiHidden/>
    <w:rsid w:val="00F3381E"/>
  </w:style>
  <w:style w:type="character" w:styleId="Refdenotadefim">
    <w:name w:val="endnote reference"/>
    <w:basedOn w:val="Tipodeletrapredefinidodopargrafo"/>
    <w:uiPriority w:val="99"/>
    <w:semiHidden/>
    <w:unhideWhenUsed/>
    <w:rsid w:val="00F3381E"/>
    <w:rPr>
      <w:vertAlign w:val="superscript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E61E00"/>
    <w:pPr>
      <w:spacing w:after="0" w:line="240" w:lineRule="auto"/>
    </w:pPr>
    <w:rPr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E61E00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81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E61E0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3381E"/>
    <w:rPr>
      <w:color w:val="800080" w:themeColor="followedHyperlink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3381E"/>
    <w:rPr>
      <w:vertAlign w:val="superscri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E61E00"/>
    <w:pPr>
      <w:spacing w:after="0" w:line="240" w:lineRule="auto"/>
    </w:pPr>
    <w:rPr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E61E00"/>
    <w:rPr>
      <w:szCs w:val="20"/>
    </w:rPr>
  </w:style>
  <w:style w:type="table" w:customStyle="1" w:styleId="GridTable1Light">
    <w:name w:val="Grid Table 1 Light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rsid w:val="00F338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rsid w:val="00F338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rsid w:val="00F338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rsid w:val="00F338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rsid w:val="00F3381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F3381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rsid w:val="00F338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F338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F338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rsid w:val="00F338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rsid w:val="00F3381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rsid w:val="00F3381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61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F338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F3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F338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F3381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F338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F338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E61E0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E61E0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Tipodeletrapredefinidodopargrafo"/>
    <w:uiPriority w:val="99"/>
    <w:semiHidden/>
    <w:unhideWhenUsed/>
    <w:rsid w:val="00F3381E"/>
  </w:style>
  <w:style w:type="paragraph" w:styleId="EndereoHTML">
    <w:name w:val="HTML Address"/>
    <w:basedOn w:val="Normal"/>
    <w:link w:val="EndereoHTMLCarcter"/>
    <w:uiPriority w:val="99"/>
    <w:semiHidden/>
    <w:unhideWhenUsed/>
    <w:rsid w:val="00F3381E"/>
    <w:pPr>
      <w:spacing w:after="0" w:line="240" w:lineRule="auto"/>
    </w:pPr>
    <w:rPr>
      <w:i/>
      <w:iCs/>
    </w:rPr>
  </w:style>
  <w:style w:type="character" w:customStyle="1" w:styleId="EndereoHTMLCarcter">
    <w:name w:val="Endereço HTML Carácter"/>
    <w:basedOn w:val="Tipodeletrapredefinidodopargrafo"/>
    <w:link w:val="EndereoHTML"/>
    <w:uiPriority w:val="99"/>
    <w:semiHidden/>
    <w:rsid w:val="00F3381E"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F3381E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E61E00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sid w:val="00F3381E"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sid w:val="00E61E00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E61E00"/>
    <w:pPr>
      <w:spacing w:after="0" w:line="240" w:lineRule="auto"/>
    </w:pPr>
    <w:rPr>
      <w:rFonts w:ascii="Consolas" w:hAnsi="Consolas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E61E00"/>
    <w:rPr>
      <w:rFonts w:ascii="Consolas" w:hAnsi="Consolas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F3381E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E61E00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F3381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F3381E"/>
    <w:rPr>
      <w:color w:val="0000FF" w:themeColor="hyperlink"/>
      <w:u w:val="single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ndiceremissivo1"/>
    <w:uiPriority w:val="99"/>
    <w:semiHidden/>
    <w:unhideWhenUsed/>
    <w:rsid w:val="00F3381E"/>
    <w:rPr>
      <w:rFonts w:asciiTheme="majorHAnsi" w:eastAsiaTheme="majorEastAsia" w:hAnsiTheme="majorHAnsi" w:cstheme="majorBidi"/>
      <w:b/>
      <w:bCs/>
    </w:rPr>
  </w:style>
  <w:style w:type="table" w:styleId="GrelhaClara">
    <w:name w:val="Light Grid"/>
    <w:basedOn w:val="Tabela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F338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F338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F338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F338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F338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F3381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F3381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F3381E"/>
  </w:style>
  <w:style w:type="paragraph" w:styleId="Lista">
    <w:name w:val="List"/>
    <w:basedOn w:val="Normal"/>
    <w:uiPriority w:val="99"/>
    <w:semiHidden/>
    <w:unhideWhenUsed/>
    <w:rsid w:val="00F3381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81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81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81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81E"/>
    <w:pPr>
      <w:ind w:left="1800" w:hanging="360"/>
      <w:contextualSpacing/>
    </w:pPr>
  </w:style>
  <w:style w:type="paragraph" w:styleId="Listacommarcas">
    <w:name w:val="List Bullet"/>
    <w:basedOn w:val="Normal"/>
    <w:uiPriority w:val="99"/>
    <w:semiHidden/>
    <w:unhideWhenUsed/>
    <w:rsid w:val="00F3381E"/>
    <w:pPr>
      <w:numPr>
        <w:numId w:val="2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F3381E"/>
    <w:pPr>
      <w:numPr>
        <w:numId w:val="3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F3381E"/>
    <w:pPr>
      <w:numPr>
        <w:numId w:val="4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F3381E"/>
    <w:pPr>
      <w:numPr>
        <w:numId w:val="5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F3381E"/>
    <w:pPr>
      <w:numPr>
        <w:numId w:val="6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F3381E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F3381E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F3381E"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F3381E"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F3381E"/>
    <w:pPr>
      <w:spacing w:after="120"/>
      <w:ind w:left="1800"/>
      <w:contextualSpacing/>
    </w:pPr>
  </w:style>
  <w:style w:type="paragraph" w:styleId="Listanumerada">
    <w:name w:val="List Number"/>
    <w:basedOn w:val="Normal"/>
    <w:uiPriority w:val="99"/>
    <w:semiHidden/>
    <w:unhideWhenUsed/>
    <w:rsid w:val="00F3381E"/>
    <w:pPr>
      <w:numPr>
        <w:numId w:val="7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F3381E"/>
    <w:pPr>
      <w:numPr>
        <w:numId w:val="8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F3381E"/>
    <w:pPr>
      <w:numPr>
        <w:numId w:val="9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F3381E"/>
    <w:pPr>
      <w:numPr>
        <w:numId w:val="10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F3381E"/>
    <w:pPr>
      <w:numPr>
        <w:numId w:val="11"/>
      </w:numPr>
      <w:contextualSpacing/>
    </w:pPr>
  </w:style>
  <w:style w:type="table" w:customStyle="1" w:styleId="ListTable1Light">
    <w:name w:val="List Table 1 Light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rsid w:val="00F338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rsid w:val="00F338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F338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rsid w:val="00F338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rsid w:val="00F3381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rsid w:val="00F3381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rsid w:val="00F338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rsid w:val="00F338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rsid w:val="00F338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rsid w:val="00F338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rsid w:val="00F3381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rsid w:val="00F3381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cter"/>
    <w:uiPriority w:val="99"/>
    <w:semiHidden/>
    <w:unhideWhenUsed/>
    <w:rsid w:val="00E61E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cter">
    <w:name w:val="Texto de macro Carácter"/>
    <w:basedOn w:val="Tipodeletrapredefinidodopargrafo"/>
    <w:link w:val="Textodemacro"/>
    <w:uiPriority w:val="99"/>
    <w:semiHidden/>
    <w:rsid w:val="00E61E00"/>
    <w:rPr>
      <w:rFonts w:ascii="Consolas" w:hAnsi="Consolas"/>
      <w:szCs w:val="20"/>
    </w:rPr>
  </w:style>
  <w:style w:type="table" w:styleId="GrelhaMdia1">
    <w:name w:val="Medium Grid 1"/>
    <w:basedOn w:val="Tabela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arcter"/>
    <w:uiPriority w:val="99"/>
    <w:semiHidden/>
    <w:unhideWhenUsed/>
    <w:rsid w:val="00F338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cter">
    <w:name w:val="Cabeçalho da mensagem Carácter"/>
    <w:basedOn w:val="Tipodeletrapredefinidodopargrafo"/>
    <w:link w:val="Cabealhodamensagem"/>
    <w:uiPriority w:val="99"/>
    <w:semiHidden/>
    <w:rsid w:val="00F3381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F3381E"/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rsid w:val="00F3381E"/>
    <w:pPr>
      <w:ind w:left="720"/>
    </w:pPr>
  </w:style>
  <w:style w:type="paragraph" w:styleId="Ttulodanota">
    <w:name w:val="Note Heading"/>
    <w:basedOn w:val="Normal"/>
    <w:next w:val="Normal"/>
    <w:link w:val="TtulodanotaCarcter"/>
    <w:uiPriority w:val="99"/>
    <w:semiHidden/>
    <w:unhideWhenUsed/>
    <w:rsid w:val="00F3381E"/>
    <w:pPr>
      <w:spacing w:after="0" w:line="240" w:lineRule="auto"/>
    </w:pPr>
  </w:style>
  <w:style w:type="character" w:customStyle="1" w:styleId="TtulodanotaCarcter">
    <w:name w:val="Título da nota Carácter"/>
    <w:basedOn w:val="Tipodeletrapredefinidodopargrafo"/>
    <w:link w:val="Ttulodanota"/>
    <w:uiPriority w:val="99"/>
    <w:semiHidden/>
    <w:rsid w:val="00F3381E"/>
  </w:style>
  <w:style w:type="character" w:styleId="Nmerodepgina">
    <w:name w:val="page number"/>
    <w:basedOn w:val="Tipodeletrapredefinidodopargrafo"/>
    <w:uiPriority w:val="99"/>
    <w:semiHidden/>
    <w:unhideWhenUsed/>
    <w:rsid w:val="00F3381E"/>
  </w:style>
  <w:style w:type="table" w:customStyle="1" w:styleId="PlainTable1">
    <w:name w:val="Plain Table 1"/>
    <w:basedOn w:val="Tabelanormal"/>
    <w:uiPriority w:val="41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cter"/>
    <w:uiPriority w:val="99"/>
    <w:semiHidden/>
    <w:unhideWhenUsed/>
    <w:rsid w:val="00E61E00"/>
    <w:pPr>
      <w:spacing w:after="0" w:line="240" w:lineRule="auto"/>
    </w:pPr>
    <w:rPr>
      <w:rFonts w:ascii="Consolas" w:hAnsi="Consolas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E61E00"/>
    <w:rPr>
      <w:rFonts w:ascii="Consolas" w:hAnsi="Consolas"/>
      <w:szCs w:val="21"/>
    </w:rPr>
  </w:style>
  <w:style w:type="paragraph" w:styleId="Inciodecarta">
    <w:name w:val="Salutation"/>
    <w:basedOn w:val="Normal"/>
    <w:next w:val="Normal"/>
    <w:link w:val="InciodecartaCarcter"/>
    <w:uiPriority w:val="5"/>
    <w:qFormat/>
    <w:rsid w:val="00F3381E"/>
  </w:style>
  <w:style w:type="character" w:customStyle="1" w:styleId="InciodecartaCarcter">
    <w:name w:val="Início de carta Carácter"/>
    <w:basedOn w:val="Tipodeletrapredefinidodopargrafo"/>
    <w:link w:val="Inciodecarta"/>
    <w:uiPriority w:val="5"/>
    <w:rsid w:val="005E593A"/>
  </w:style>
  <w:style w:type="character" w:styleId="Forte">
    <w:name w:val="Strong"/>
    <w:basedOn w:val="Tipodeletrapredefinidodopargrafo"/>
    <w:uiPriority w:val="6"/>
    <w:qFormat/>
    <w:rsid w:val="00F3381E"/>
    <w:rPr>
      <w:b/>
      <w:bCs/>
    </w:rPr>
  </w:style>
  <w:style w:type="table" w:styleId="Tabelacomefeitos3D1">
    <w:name w:val="Table 3D effects 1"/>
    <w:basedOn w:val="Tabelanormal"/>
    <w:uiPriority w:val="99"/>
    <w:semiHidden/>
    <w:unhideWhenUsed/>
    <w:rsid w:val="00F3381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81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81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81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81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81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8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81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81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81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sid w:val="00F3381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F3381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F3381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F3381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F338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81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81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1">
    <w:name w:val="Table Grid 1"/>
    <w:basedOn w:val="Tabelanormal"/>
    <w:uiPriority w:val="99"/>
    <w:semiHidden/>
    <w:unhideWhenUsed/>
    <w:rsid w:val="00F3381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F3381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F3381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F3381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F338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F338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F3381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F3381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elanormal"/>
    <w:uiPriority w:val="40"/>
    <w:rsid w:val="00F338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lista1">
    <w:name w:val="Table List 1"/>
    <w:basedOn w:val="Tabelanormal"/>
    <w:uiPriority w:val="99"/>
    <w:semiHidden/>
    <w:unhideWhenUsed/>
    <w:rsid w:val="00F3381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F3381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F3381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F338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F3381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F3381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F3381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F3381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81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81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F3381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F3381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F3381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F338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F3381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rsid w:val="00F3381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rsid w:val="00F3381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F3381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rsid w:val="00F3381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81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F3381E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F3381E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F3381E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F3381E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F3381E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F3381E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F3381E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F3381E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F3381E"/>
    <w:pPr>
      <w:spacing w:after="100"/>
      <w:ind w:left="1760"/>
    </w:p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F3381E"/>
    <w:pPr>
      <w:outlineLvl w:val="9"/>
    </w:pPr>
  </w:style>
  <w:style w:type="paragraph" w:styleId="Subttulo">
    <w:name w:val="Subtitle"/>
    <w:basedOn w:val="Normal"/>
    <w:link w:val="SubttuloCarcter"/>
    <w:uiPriority w:val="11"/>
    <w:semiHidden/>
    <w:unhideWhenUsed/>
    <w:rsid w:val="00164FBF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tuloCarcter">
    <w:name w:val="Subtítulo Carácter"/>
    <w:basedOn w:val="Tipodeletrapredefinidodopargrafo"/>
    <w:link w:val="Subttulo"/>
    <w:uiPriority w:val="11"/>
    <w:semiHidden/>
    <w:rsid w:val="00164FBF"/>
    <w:rPr>
      <w:rFonts w:eastAsiaTheme="minorEastAsia"/>
      <w:color w:val="5A5A5A" w:themeColor="text1" w:themeTint="A5"/>
    </w:rPr>
  </w:style>
  <w:style w:type="paragraph" w:styleId="Citao">
    <w:name w:val="Quote"/>
    <w:basedOn w:val="Normal"/>
    <w:next w:val="Normal"/>
    <w:link w:val="CitaoCarcter"/>
    <w:uiPriority w:val="29"/>
    <w:semiHidden/>
    <w:unhideWhenUsed/>
    <w:rsid w:val="008D338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semiHidden/>
    <w:rsid w:val="008D3382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cter"/>
    <w:uiPriority w:val="30"/>
    <w:semiHidden/>
    <w:unhideWhenUsed/>
    <w:rsid w:val="008D33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semiHidden/>
    <w:rsid w:val="008D3382"/>
    <w:rPr>
      <w:i/>
      <w:iCs/>
      <w:color w:val="365F91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rsid w:val="008D3382"/>
    <w:rPr>
      <w:b/>
      <w:bCs/>
      <w:caps w:val="0"/>
      <w:smallCaps/>
      <w:color w:val="365F91" w:themeColor="accent1" w:themeShade="BF"/>
      <w:spacing w:val="0"/>
    </w:rPr>
  </w:style>
  <w:style w:type="character" w:styleId="TtulodoLivro">
    <w:name w:val="Book Title"/>
    <w:basedOn w:val="Tipodeletrapredefinidodopargrafo"/>
    <w:uiPriority w:val="33"/>
    <w:semiHidden/>
    <w:unhideWhenUsed/>
    <w:rsid w:val="008D3382"/>
    <w:rPr>
      <w:b/>
      <w:bCs/>
      <w:i/>
      <w:iCs/>
      <w:spacing w:val="0"/>
    </w:rPr>
  </w:style>
  <w:style w:type="character" w:styleId="nfaseIntenso">
    <w:name w:val="Intense Emphasis"/>
    <w:basedOn w:val="Tipodeletrapredefinidodopargrafo"/>
    <w:uiPriority w:val="21"/>
    <w:semiHidden/>
    <w:unhideWhenUsed/>
    <w:rsid w:val="00E61E00"/>
    <w:rPr>
      <w:i/>
      <w:iCs/>
      <w:color w:val="365F91" w:themeColor="accent1" w:themeShade="BF"/>
    </w:rPr>
  </w:style>
  <w:style w:type="character" w:styleId="nfase">
    <w:name w:val="Emphasis"/>
    <w:basedOn w:val="Tipodeletrapredefinidodopargrafo"/>
    <w:uiPriority w:val="20"/>
    <w:semiHidden/>
    <w:unhideWhenUsed/>
    <w:rsid w:val="004E3B86"/>
    <w:rPr>
      <w:i/>
      <w:iCs/>
    </w:rPr>
  </w:style>
  <w:style w:type="paragraph" w:styleId="PargrafodaLista">
    <w:name w:val="List Paragraph"/>
    <w:basedOn w:val="Normal"/>
    <w:uiPriority w:val="34"/>
    <w:semiHidden/>
    <w:unhideWhenUsed/>
    <w:rsid w:val="004E3B86"/>
    <w:pPr>
      <w:ind w:left="720"/>
      <w:contextualSpacing/>
    </w:pPr>
  </w:style>
  <w:style w:type="paragraph" w:styleId="SemEspaamento">
    <w:name w:val="No Spacing"/>
    <w:uiPriority w:val="1"/>
    <w:semiHidden/>
    <w:unhideWhenUsed/>
    <w:rsid w:val="004E3B86"/>
    <w:pPr>
      <w:spacing w:after="0" w:line="240" w:lineRule="auto"/>
    </w:pPr>
  </w:style>
  <w:style w:type="character" w:styleId="nfaseDiscreto">
    <w:name w:val="Subtle Emphasis"/>
    <w:basedOn w:val="Tipodeletrapredefinidodopargrafo"/>
    <w:uiPriority w:val="19"/>
    <w:semiHidden/>
    <w:unhideWhenUsed/>
    <w:rsid w:val="004E3B86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rsid w:val="004E3B86"/>
    <w:rPr>
      <w:smallCaps/>
      <w:color w:val="5A5A5A" w:themeColor="text1" w:themeTint="A5"/>
    </w:rPr>
  </w:style>
  <w:style w:type="paragraph" w:customStyle="1" w:styleId="Default">
    <w:name w:val="Default"/>
    <w:rsid w:val="000142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%20Caeiro\AppData\Roaming\Microsoft\Modelos\Carta_de_apresentao_para_um_currculo_fun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F66A62CDE54F72B6A7C22EA87BF6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91D797-D94F-41C2-A2A1-6B8F691D0CC8}"/>
      </w:docPartPr>
      <w:docPartBody>
        <w:p w:rsidR="00541E66" w:rsidRDefault="00155715">
          <w:pPr>
            <w:pStyle w:val="D9F66A62CDE54F72B6A7C22EA87BF6F0"/>
          </w:pPr>
          <w:r w:rsidRPr="003833F7">
            <w:rPr>
              <w:rStyle w:val="TtuloCarcter"/>
              <w:lang w:bidi="pt-PT"/>
            </w:rPr>
            <w:t>O Seu Nome</w:t>
          </w:r>
        </w:p>
      </w:docPartBody>
    </w:docPart>
    <w:docPart>
      <w:docPartPr>
        <w:name w:val="B379FAE0BA6A4B92B6DEDEB8B03885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82DADB-BF19-4C0A-B5F1-91AD8AF59D75}"/>
      </w:docPartPr>
      <w:docPartBody>
        <w:p w:rsidR="00541E66" w:rsidRDefault="00155715">
          <w:pPr>
            <w:pStyle w:val="B379FAE0BA6A4B92B6DEDEB8B0388534"/>
          </w:pPr>
          <w:r w:rsidRPr="00F27D09">
            <w:rPr>
              <w:lang w:bidi="pt-PT"/>
            </w:rPr>
            <w:t>Data</w:t>
          </w:r>
        </w:p>
      </w:docPartBody>
    </w:docPart>
    <w:docPart>
      <w:docPartPr>
        <w:name w:val="840E5E8DF23E4F19871E9E933C7604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873412-E6A2-4CB3-B68C-83E26B2575F1}"/>
      </w:docPartPr>
      <w:docPartBody>
        <w:p w:rsidR="00541E66" w:rsidRDefault="00155715">
          <w:pPr>
            <w:pStyle w:val="840E5E8DF23E4F19871E9E933C760447"/>
          </w:pPr>
          <w:r w:rsidRPr="005652BE">
            <w:rPr>
              <w:lang w:bidi="pt-PT"/>
            </w:rPr>
            <w:t>Nome do Destinatário</w:t>
          </w:r>
        </w:p>
      </w:docPartBody>
    </w:docPart>
    <w:docPart>
      <w:docPartPr>
        <w:name w:val="2B9D86187DA0479BA62EF60C59F1DC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657E50-5A81-4402-ABA1-FCD1F8789AD3}"/>
      </w:docPartPr>
      <w:docPartBody>
        <w:p w:rsidR="00541E66" w:rsidRDefault="00155715">
          <w:pPr>
            <w:pStyle w:val="2B9D86187DA0479BA62EF60C59F1DCF4"/>
          </w:pPr>
          <w:r>
            <w:rPr>
              <w:lang w:bidi="pt-PT"/>
            </w:rPr>
            <w:t>Atenciosamente,</w:t>
          </w:r>
        </w:p>
      </w:docPartBody>
    </w:docPart>
    <w:docPart>
      <w:docPartPr>
        <w:name w:val="37C7A9311ADA4ED6B429ABC8FEAB75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E9B8B8-CE49-4EED-A079-0BB419C1A4FE}"/>
      </w:docPartPr>
      <w:docPartBody>
        <w:p w:rsidR="00541E66" w:rsidRDefault="00155715">
          <w:pPr>
            <w:pStyle w:val="37C7A9311ADA4ED6B429ABC8FEAB75A7"/>
          </w:pPr>
          <w:r w:rsidRPr="007F4BFC">
            <w:rPr>
              <w:rStyle w:val="AssinaturaCarcter"/>
              <w:lang w:bidi="pt-PT"/>
            </w:rPr>
            <w:t>O 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EB"/>
    <w:rsid w:val="00032312"/>
    <w:rsid w:val="00155715"/>
    <w:rsid w:val="00541E66"/>
    <w:rsid w:val="00E0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Signature" w:uiPriority="8" w:qFormat="1"/>
    <w:lsdException w:name="Default Paragraph Font" w:uiPriority="1"/>
    <w:lsdException w:name="Subtitle" w:semiHidden="0" w:uiPriority="11" w:unhideWhenUsed="0" w:qFormat="1"/>
    <w:lsdException w:name="Strong" w:semiHidden="0" w:uiPriority="6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cter"/>
    <w:uiPriority w:val="1"/>
    <w:qFormat/>
    <w:pPr>
      <w:spacing w:after="0" w:line="264" w:lineRule="auto"/>
    </w:pPr>
    <w:rPr>
      <w:rFonts w:eastAsiaTheme="majorEastAsia" w:cstheme="majorBidi"/>
      <w:b/>
      <w:color w:val="215868" w:themeColor="accent5" w:themeShade="80"/>
      <w:sz w:val="32"/>
      <w:szCs w:val="56"/>
      <w:lang w:eastAsia="en-US"/>
    </w:rPr>
  </w:style>
  <w:style w:type="character" w:customStyle="1" w:styleId="TtuloCarcter">
    <w:name w:val="Título Carácter"/>
    <w:basedOn w:val="Tipodeletrapredefinidodopargrafo"/>
    <w:link w:val="Ttulo"/>
    <w:uiPriority w:val="1"/>
    <w:rPr>
      <w:rFonts w:eastAsiaTheme="majorEastAsia" w:cstheme="majorBidi"/>
      <w:b/>
      <w:color w:val="215868" w:themeColor="accent5" w:themeShade="80"/>
      <w:sz w:val="32"/>
      <w:szCs w:val="56"/>
      <w:lang w:eastAsia="en-US"/>
    </w:rPr>
  </w:style>
  <w:style w:type="paragraph" w:customStyle="1" w:styleId="D9F66A62CDE54F72B6A7C22EA87BF6F0">
    <w:name w:val="D9F66A62CDE54F72B6A7C22EA87BF6F0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color w:val="000000" w:themeColor="text1"/>
      <w:lang w:eastAsia="en-US"/>
    </w:rPr>
  </w:style>
  <w:style w:type="character" w:customStyle="1" w:styleId="ContactInfoChar">
    <w:name w:val="Contact Info Char"/>
    <w:basedOn w:val="Tipodeletrapredefinidodopargrafo"/>
    <w:link w:val="ContactInfo"/>
    <w:uiPriority w:val="2"/>
    <w:rPr>
      <w:color w:val="000000" w:themeColor="text1"/>
      <w:lang w:eastAsia="en-US"/>
    </w:rPr>
  </w:style>
  <w:style w:type="paragraph" w:customStyle="1" w:styleId="E76EFBF2FF1747DBAFC7D38D3224B3E9">
    <w:name w:val="E76EFBF2FF1747DBAFC7D38D3224B3E9"/>
  </w:style>
  <w:style w:type="paragraph" w:customStyle="1" w:styleId="C4070DF5968F42E493ED60C30F1D10B5">
    <w:name w:val="C4070DF5968F42E493ED60C30F1D10B5"/>
  </w:style>
  <w:style w:type="paragraph" w:customStyle="1" w:styleId="7C9D10BB828C450382B139E119D20CC6">
    <w:name w:val="7C9D10BB828C450382B139E119D20CC6"/>
  </w:style>
  <w:style w:type="paragraph" w:customStyle="1" w:styleId="AB8333C60AB74DF68A65B720360AC5F6">
    <w:name w:val="AB8333C60AB74DF68A65B720360AC5F6"/>
  </w:style>
  <w:style w:type="paragraph" w:customStyle="1" w:styleId="773FF8BC61B1408DA26BD278EFFD5E88">
    <w:name w:val="773FF8BC61B1408DA26BD278EFFD5E88"/>
  </w:style>
  <w:style w:type="paragraph" w:customStyle="1" w:styleId="B379FAE0BA6A4B92B6DEDEB8B0388534">
    <w:name w:val="B379FAE0BA6A4B92B6DEDEB8B0388534"/>
  </w:style>
  <w:style w:type="paragraph" w:customStyle="1" w:styleId="840E5E8DF23E4F19871E9E933C760447">
    <w:name w:val="840E5E8DF23E4F19871E9E933C760447"/>
  </w:style>
  <w:style w:type="paragraph" w:customStyle="1" w:styleId="521D7F0084E2457D992D8554708BD5D2">
    <w:name w:val="521D7F0084E2457D992D8554708BD5D2"/>
  </w:style>
  <w:style w:type="paragraph" w:customStyle="1" w:styleId="7D2D50BE8F764831B3AB789671C06943">
    <w:name w:val="7D2D50BE8F764831B3AB789671C06943"/>
  </w:style>
  <w:style w:type="paragraph" w:customStyle="1" w:styleId="B7B5AD14A3054FF4B7A576FC299AF76D">
    <w:name w:val="B7B5AD14A3054FF4B7A576FC299AF76D"/>
  </w:style>
  <w:style w:type="paragraph" w:customStyle="1" w:styleId="DF4318AB5ED24A7EB4DCF01DAC7274E2">
    <w:name w:val="DF4318AB5ED24A7EB4DCF01DAC7274E2"/>
  </w:style>
  <w:style w:type="character" w:styleId="Forte">
    <w:name w:val="Strong"/>
    <w:basedOn w:val="Tipodeletrapredefinidodopargrafo"/>
    <w:uiPriority w:val="6"/>
    <w:qFormat/>
    <w:rsid w:val="00E049EB"/>
    <w:rPr>
      <w:b/>
      <w:bCs/>
    </w:rPr>
  </w:style>
  <w:style w:type="paragraph" w:customStyle="1" w:styleId="AAE15A66B6FE42B7BB69B1269BA4DDE5">
    <w:name w:val="AAE15A66B6FE42B7BB69B1269BA4DDE5"/>
  </w:style>
  <w:style w:type="paragraph" w:customStyle="1" w:styleId="50635526627F438C9F1E06421E9B8B7D">
    <w:name w:val="50635526627F438C9F1E06421E9B8B7D"/>
  </w:style>
  <w:style w:type="paragraph" w:customStyle="1" w:styleId="7B874736F8464FA791E0610905D32875">
    <w:name w:val="7B874736F8464FA791E0610905D32875"/>
  </w:style>
  <w:style w:type="paragraph" w:customStyle="1" w:styleId="C1A60A9850E9458F9A97F71F252A4C5D">
    <w:name w:val="C1A60A9850E9458F9A97F71F252A4C5D"/>
  </w:style>
  <w:style w:type="paragraph" w:customStyle="1" w:styleId="C8D51CEF3D8D47A3B55F43D468DDD923">
    <w:name w:val="C8D51CEF3D8D47A3B55F43D468DDD923"/>
  </w:style>
  <w:style w:type="paragraph" w:customStyle="1" w:styleId="2606A61891F24F08AA70083F8D176E95">
    <w:name w:val="2606A61891F24F08AA70083F8D176E95"/>
  </w:style>
  <w:style w:type="paragraph" w:customStyle="1" w:styleId="382DA6758B174942AC3C3C9F8FF9A081">
    <w:name w:val="382DA6758B174942AC3C3C9F8FF9A081"/>
  </w:style>
  <w:style w:type="paragraph" w:customStyle="1" w:styleId="ECFF85D54B1F4A97B023747DD0AB3121">
    <w:name w:val="ECFF85D54B1F4A97B023747DD0AB3121"/>
  </w:style>
  <w:style w:type="paragraph" w:customStyle="1" w:styleId="4BBD1CE6DD0743A68C90A312F900C474">
    <w:name w:val="4BBD1CE6DD0743A68C90A312F900C474"/>
  </w:style>
  <w:style w:type="paragraph" w:customStyle="1" w:styleId="578E470E507849DF8B9E108DAB4B441F">
    <w:name w:val="578E470E507849DF8B9E108DAB4B441F"/>
  </w:style>
  <w:style w:type="paragraph" w:customStyle="1" w:styleId="48993BECE6714E19A618685AF3A749E4">
    <w:name w:val="48993BECE6714E19A618685AF3A749E4"/>
  </w:style>
  <w:style w:type="paragraph" w:customStyle="1" w:styleId="FC03C855AD7A476BB799F304FB433816">
    <w:name w:val="FC03C855AD7A476BB799F304FB433816"/>
  </w:style>
  <w:style w:type="paragraph" w:customStyle="1" w:styleId="FE667630A8E542F49766944C0B694FC3">
    <w:name w:val="FE667630A8E542F49766944C0B694FC3"/>
  </w:style>
  <w:style w:type="paragraph" w:customStyle="1" w:styleId="0F8742BDB9D3412FA9FD36B6EA356896">
    <w:name w:val="0F8742BDB9D3412FA9FD36B6EA356896"/>
  </w:style>
  <w:style w:type="paragraph" w:customStyle="1" w:styleId="50089C57FB1A4EE7A8E49AB9E6E87E2D">
    <w:name w:val="50089C57FB1A4EE7A8E49AB9E6E87E2D"/>
  </w:style>
  <w:style w:type="paragraph" w:customStyle="1" w:styleId="57B2C9D334294F1AAA1C73B5708286B4">
    <w:name w:val="57B2C9D334294F1AAA1C73B5708286B4"/>
  </w:style>
  <w:style w:type="paragraph" w:customStyle="1" w:styleId="409F01ADF8CD4F02BF4821EFD1A298A9">
    <w:name w:val="409F01ADF8CD4F02BF4821EFD1A298A9"/>
  </w:style>
  <w:style w:type="paragraph" w:customStyle="1" w:styleId="37837B36F8384EC093DB7F9E0101F796">
    <w:name w:val="37837B36F8384EC093DB7F9E0101F796"/>
  </w:style>
  <w:style w:type="paragraph" w:customStyle="1" w:styleId="14DCCB645A3E4F34A5A95EA13789BB42">
    <w:name w:val="14DCCB645A3E4F34A5A95EA13789BB42"/>
  </w:style>
  <w:style w:type="paragraph" w:customStyle="1" w:styleId="6688C434E800433E95F62CC21DC46629">
    <w:name w:val="6688C434E800433E95F62CC21DC46629"/>
  </w:style>
  <w:style w:type="paragraph" w:customStyle="1" w:styleId="2B9D86187DA0479BA62EF60C59F1DCF4">
    <w:name w:val="2B9D86187DA0479BA62EF60C59F1DCF4"/>
  </w:style>
  <w:style w:type="paragraph" w:styleId="Assinatura">
    <w:name w:val="Signature"/>
    <w:basedOn w:val="Normal"/>
    <w:link w:val="AssinaturaCarcter"/>
    <w:uiPriority w:val="8"/>
    <w:qFormat/>
    <w:pPr>
      <w:spacing w:after="0" w:line="240" w:lineRule="auto"/>
    </w:pPr>
    <w:rPr>
      <w:b/>
      <w:lang w:eastAsia="en-US"/>
    </w:rPr>
  </w:style>
  <w:style w:type="character" w:customStyle="1" w:styleId="AssinaturaCarcter">
    <w:name w:val="Assinatura Carácter"/>
    <w:basedOn w:val="Tipodeletrapredefinidodopargrafo"/>
    <w:link w:val="Assinatura"/>
    <w:uiPriority w:val="8"/>
    <w:rPr>
      <w:b/>
      <w:lang w:eastAsia="en-US"/>
    </w:rPr>
  </w:style>
  <w:style w:type="paragraph" w:customStyle="1" w:styleId="37C7A9311ADA4ED6B429ABC8FEAB75A7">
    <w:name w:val="37C7A9311ADA4ED6B429ABC8FEAB75A7"/>
  </w:style>
  <w:style w:type="paragraph" w:customStyle="1" w:styleId="AB67EA0EE6514BBFAD253ECDB74F585A">
    <w:name w:val="AB67EA0EE6514BBFAD253ECDB74F585A"/>
  </w:style>
  <w:style w:type="paragraph" w:customStyle="1" w:styleId="FA8B33A1F6564BBA92E219D6B7B57DC0">
    <w:name w:val="FA8B33A1F6564BBA92E219D6B7B57DC0"/>
    <w:rsid w:val="00E049EB"/>
  </w:style>
  <w:style w:type="paragraph" w:customStyle="1" w:styleId="85FBD605B16643BDA1E47FFB87A6E53C">
    <w:name w:val="85FBD605B16643BDA1E47FFB87A6E53C"/>
    <w:rsid w:val="00E049EB"/>
  </w:style>
  <w:style w:type="paragraph" w:customStyle="1" w:styleId="F1C0619FF7A248B6AAC75E233E73E2A7">
    <w:name w:val="F1C0619FF7A248B6AAC75E233E73E2A7"/>
    <w:rsid w:val="00E049EB"/>
  </w:style>
  <w:style w:type="paragraph" w:customStyle="1" w:styleId="3A31BA08427940268E84FA58F3ACAD23">
    <w:name w:val="3A31BA08427940268E84FA58F3ACAD23"/>
    <w:rsid w:val="00E049EB"/>
  </w:style>
  <w:style w:type="paragraph" w:customStyle="1" w:styleId="23CD024155AD4398AE3D7F6EF5ACE2D9">
    <w:name w:val="23CD024155AD4398AE3D7F6EF5ACE2D9"/>
    <w:rsid w:val="00E049EB"/>
  </w:style>
  <w:style w:type="paragraph" w:customStyle="1" w:styleId="8BA9853D356A42998CCCAB05C8870F6A">
    <w:name w:val="8BA9853D356A42998CCCAB05C8870F6A"/>
    <w:rsid w:val="00E049EB"/>
  </w:style>
  <w:style w:type="paragraph" w:customStyle="1" w:styleId="65FA86C113A1422D9B48B82A31F920AF">
    <w:name w:val="65FA86C113A1422D9B48B82A31F920AF"/>
    <w:rsid w:val="00E049EB"/>
  </w:style>
  <w:style w:type="paragraph" w:customStyle="1" w:styleId="C962F61FF8C141B0A3B402257E990DF1">
    <w:name w:val="C962F61FF8C141B0A3B402257E990DF1"/>
    <w:rsid w:val="00E049EB"/>
  </w:style>
  <w:style w:type="paragraph" w:customStyle="1" w:styleId="CE09B23864D14CD0A666DB0415D53AD4">
    <w:name w:val="CE09B23864D14CD0A666DB0415D53AD4"/>
    <w:rsid w:val="00E049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Signature" w:uiPriority="8" w:qFormat="1"/>
    <w:lsdException w:name="Default Paragraph Font" w:uiPriority="1"/>
    <w:lsdException w:name="Subtitle" w:semiHidden="0" w:uiPriority="11" w:unhideWhenUsed="0" w:qFormat="1"/>
    <w:lsdException w:name="Strong" w:semiHidden="0" w:uiPriority="6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cter"/>
    <w:uiPriority w:val="1"/>
    <w:qFormat/>
    <w:pPr>
      <w:spacing w:after="0" w:line="264" w:lineRule="auto"/>
    </w:pPr>
    <w:rPr>
      <w:rFonts w:eastAsiaTheme="majorEastAsia" w:cstheme="majorBidi"/>
      <w:b/>
      <w:color w:val="215868" w:themeColor="accent5" w:themeShade="80"/>
      <w:sz w:val="32"/>
      <w:szCs w:val="56"/>
      <w:lang w:eastAsia="en-US"/>
    </w:rPr>
  </w:style>
  <w:style w:type="character" w:customStyle="1" w:styleId="TtuloCarcter">
    <w:name w:val="Título Carácter"/>
    <w:basedOn w:val="Tipodeletrapredefinidodopargrafo"/>
    <w:link w:val="Ttulo"/>
    <w:uiPriority w:val="1"/>
    <w:rPr>
      <w:rFonts w:eastAsiaTheme="majorEastAsia" w:cstheme="majorBidi"/>
      <w:b/>
      <w:color w:val="215868" w:themeColor="accent5" w:themeShade="80"/>
      <w:sz w:val="32"/>
      <w:szCs w:val="56"/>
      <w:lang w:eastAsia="en-US"/>
    </w:rPr>
  </w:style>
  <w:style w:type="paragraph" w:customStyle="1" w:styleId="D9F66A62CDE54F72B6A7C22EA87BF6F0">
    <w:name w:val="D9F66A62CDE54F72B6A7C22EA87BF6F0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color w:val="000000" w:themeColor="text1"/>
      <w:lang w:eastAsia="en-US"/>
    </w:rPr>
  </w:style>
  <w:style w:type="character" w:customStyle="1" w:styleId="ContactInfoChar">
    <w:name w:val="Contact Info Char"/>
    <w:basedOn w:val="Tipodeletrapredefinidodopargrafo"/>
    <w:link w:val="ContactInfo"/>
    <w:uiPriority w:val="2"/>
    <w:rPr>
      <w:color w:val="000000" w:themeColor="text1"/>
      <w:lang w:eastAsia="en-US"/>
    </w:rPr>
  </w:style>
  <w:style w:type="paragraph" w:customStyle="1" w:styleId="E76EFBF2FF1747DBAFC7D38D3224B3E9">
    <w:name w:val="E76EFBF2FF1747DBAFC7D38D3224B3E9"/>
  </w:style>
  <w:style w:type="paragraph" w:customStyle="1" w:styleId="C4070DF5968F42E493ED60C30F1D10B5">
    <w:name w:val="C4070DF5968F42E493ED60C30F1D10B5"/>
  </w:style>
  <w:style w:type="paragraph" w:customStyle="1" w:styleId="7C9D10BB828C450382B139E119D20CC6">
    <w:name w:val="7C9D10BB828C450382B139E119D20CC6"/>
  </w:style>
  <w:style w:type="paragraph" w:customStyle="1" w:styleId="AB8333C60AB74DF68A65B720360AC5F6">
    <w:name w:val="AB8333C60AB74DF68A65B720360AC5F6"/>
  </w:style>
  <w:style w:type="paragraph" w:customStyle="1" w:styleId="773FF8BC61B1408DA26BD278EFFD5E88">
    <w:name w:val="773FF8BC61B1408DA26BD278EFFD5E88"/>
  </w:style>
  <w:style w:type="paragraph" w:customStyle="1" w:styleId="B379FAE0BA6A4B92B6DEDEB8B0388534">
    <w:name w:val="B379FAE0BA6A4B92B6DEDEB8B0388534"/>
  </w:style>
  <w:style w:type="paragraph" w:customStyle="1" w:styleId="840E5E8DF23E4F19871E9E933C760447">
    <w:name w:val="840E5E8DF23E4F19871E9E933C760447"/>
  </w:style>
  <w:style w:type="paragraph" w:customStyle="1" w:styleId="521D7F0084E2457D992D8554708BD5D2">
    <w:name w:val="521D7F0084E2457D992D8554708BD5D2"/>
  </w:style>
  <w:style w:type="paragraph" w:customStyle="1" w:styleId="7D2D50BE8F764831B3AB789671C06943">
    <w:name w:val="7D2D50BE8F764831B3AB789671C06943"/>
  </w:style>
  <w:style w:type="paragraph" w:customStyle="1" w:styleId="B7B5AD14A3054FF4B7A576FC299AF76D">
    <w:name w:val="B7B5AD14A3054FF4B7A576FC299AF76D"/>
  </w:style>
  <w:style w:type="paragraph" w:customStyle="1" w:styleId="DF4318AB5ED24A7EB4DCF01DAC7274E2">
    <w:name w:val="DF4318AB5ED24A7EB4DCF01DAC7274E2"/>
  </w:style>
  <w:style w:type="character" w:styleId="Forte">
    <w:name w:val="Strong"/>
    <w:basedOn w:val="Tipodeletrapredefinidodopargrafo"/>
    <w:uiPriority w:val="6"/>
    <w:qFormat/>
    <w:rsid w:val="00E049EB"/>
    <w:rPr>
      <w:b/>
      <w:bCs/>
    </w:rPr>
  </w:style>
  <w:style w:type="paragraph" w:customStyle="1" w:styleId="AAE15A66B6FE42B7BB69B1269BA4DDE5">
    <w:name w:val="AAE15A66B6FE42B7BB69B1269BA4DDE5"/>
  </w:style>
  <w:style w:type="paragraph" w:customStyle="1" w:styleId="50635526627F438C9F1E06421E9B8B7D">
    <w:name w:val="50635526627F438C9F1E06421E9B8B7D"/>
  </w:style>
  <w:style w:type="paragraph" w:customStyle="1" w:styleId="7B874736F8464FA791E0610905D32875">
    <w:name w:val="7B874736F8464FA791E0610905D32875"/>
  </w:style>
  <w:style w:type="paragraph" w:customStyle="1" w:styleId="C1A60A9850E9458F9A97F71F252A4C5D">
    <w:name w:val="C1A60A9850E9458F9A97F71F252A4C5D"/>
  </w:style>
  <w:style w:type="paragraph" w:customStyle="1" w:styleId="C8D51CEF3D8D47A3B55F43D468DDD923">
    <w:name w:val="C8D51CEF3D8D47A3B55F43D468DDD923"/>
  </w:style>
  <w:style w:type="paragraph" w:customStyle="1" w:styleId="2606A61891F24F08AA70083F8D176E95">
    <w:name w:val="2606A61891F24F08AA70083F8D176E95"/>
  </w:style>
  <w:style w:type="paragraph" w:customStyle="1" w:styleId="382DA6758B174942AC3C3C9F8FF9A081">
    <w:name w:val="382DA6758B174942AC3C3C9F8FF9A081"/>
  </w:style>
  <w:style w:type="paragraph" w:customStyle="1" w:styleId="ECFF85D54B1F4A97B023747DD0AB3121">
    <w:name w:val="ECFF85D54B1F4A97B023747DD0AB3121"/>
  </w:style>
  <w:style w:type="paragraph" w:customStyle="1" w:styleId="4BBD1CE6DD0743A68C90A312F900C474">
    <w:name w:val="4BBD1CE6DD0743A68C90A312F900C474"/>
  </w:style>
  <w:style w:type="paragraph" w:customStyle="1" w:styleId="578E470E507849DF8B9E108DAB4B441F">
    <w:name w:val="578E470E507849DF8B9E108DAB4B441F"/>
  </w:style>
  <w:style w:type="paragraph" w:customStyle="1" w:styleId="48993BECE6714E19A618685AF3A749E4">
    <w:name w:val="48993BECE6714E19A618685AF3A749E4"/>
  </w:style>
  <w:style w:type="paragraph" w:customStyle="1" w:styleId="FC03C855AD7A476BB799F304FB433816">
    <w:name w:val="FC03C855AD7A476BB799F304FB433816"/>
  </w:style>
  <w:style w:type="paragraph" w:customStyle="1" w:styleId="FE667630A8E542F49766944C0B694FC3">
    <w:name w:val="FE667630A8E542F49766944C0B694FC3"/>
  </w:style>
  <w:style w:type="paragraph" w:customStyle="1" w:styleId="0F8742BDB9D3412FA9FD36B6EA356896">
    <w:name w:val="0F8742BDB9D3412FA9FD36B6EA356896"/>
  </w:style>
  <w:style w:type="paragraph" w:customStyle="1" w:styleId="50089C57FB1A4EE7A8E49AB9E6E87E2D">
    <w:name w:val="50089C57FB1A4EE7A8E49AB9E6E87E2D"/>
  </w:style>
  <w:style w:type="paragraph" w:customStyle="1" w:styleId="57B2C9D334294F1AAA1C73B5708286B4">
    <w:name w:val="57B2C9D334294F1AAA1C73B5708286B4"/>
  </w:style>
  <w:style w:type="paragraph" w:customStyle="1" w:styleId="409F01ADF8CD4F02BF4821EFD1A298A9">
    <w:name w:val="409F01ADF8CD4F02BF4821EFD1A298A9"/>
  </w:style>
  <w:style w:type="paragraph" w:customStyle="1" w:styleId="37837B36F8384EC093DB7F9E0101F796">
    <w:name w:val="37837B36F8384EC093DB7F9E0101F796"/>
  </w:style>
  <w:style w:type="paragraph" w:customStyle="1" w:styleId="14DCCB645A3E4F34A5A95EA13789BB42">
    <w:name w:val="14DCCB645A3E4F34A5A95EA13789BB42"/>
  </w:style>
  <w:style w:type="paragraph" w:customStyle="1" w:styleId="6688C434E800433E95F62CC21DC46629">
    <w:name w:val="6688C434E800433E95F62CC21DC46629"/>
  </w:style>
  <w:style w:type="paragraph" w:customStyle="1" w:styleId="2B9D86187DA0479BA62EF60C59F1DCF4">
    <w:name w:val="2B9D86187DA0479BA62EF60C59F1DCF4"/>
  </w:style>
  <w:style w:type="paragraph" w:styleId="Assinatura">
    <w:name w:val="Signature"/>
    <w:basedOn w:val="Normal"/>
    <w:link w:val="AssinaturaCarcter"/>
    <w:uiPriority w:val="8"/>
    <w:qFormat/>
    <w:pPr>
      <w:spacing w:after="0" w:line="240" w:lineRule="auto"/>
    </w:pPr>
    <w:rPr>
      <w:b/>
      <w:lang w:eastAsia="en-US"/>
    </w:rPr>
  </w:style>
  <w:style w:type="character" w:customStyle="1" w:styleId="AssinaturaCarcter">
    <w:name w:val="Assinatura Carácter"/>
    <w:basedOn w:val="Tipodeletrapredefinidodopargrafo"/>
    <w:link w:val="Assinatura"/>
    <w:uiPriority w:val="8"/>
    <w:rPr>
      <w:b/>
      <w:lang w:eastAsia="en-US"/>
    </w:rPr>
  </w:style>
  <w:style w:type="paragraph" w:customStyle="1" w:styleId="37C7A9311ADA4ED6B429ABC8FEAB75A7">
    <w:name w:val="37C7A9311ADA4ED6B429ABC8FEAB75A7"/>
  </w:style>
  <w:style w:type="paragraph" w:customStyle="1" w:styleId="AB67EA0EE6514BBFAD253ECDB74F585A">
    <w:name w:val="AB67EA0EE6514BBFAD253ECDB74F585A"/>
  </w:style>
  <w:style w:type="paragraph" w:customStyle="1" w:styleId="FA8B33A1F6564BBA92E219D6B7B57DC0">
    <w:name w:val="FA8B33A1F6564BBA92E219D6B7B57DC0"/>
    <w:rsid w:val="00E049EB"/>
  </w:style>
  <w:style w:type="paragraph" w:customStyle="1" w:styleId="85FBD605B16643BDA1E47FFB87A6E53C">
    <w:name w:val="85FBD605B16643BDA1E47FFB87A6E53C"/>
    <w:rsid w:val="00E049EB"/>
  </w:style>
  <w:style w:type="paragraph" w:customStyle="1" w:styleId="F1C0619FF7A248B6AAC75E233E73E2A7">
    <w:name w:val="F1C0619FF7A248B6AAC75E233E73E2A7"/>
    <w:rsid w:val="00E049EB"/>
  </w:style>
  <w:style w:type="paragraph" w:customStyle="1" w:styleId="3A31BA08427940268E84FA58F3ACAD23">
    <w:name w:val="3A31BA08427940268E84FA58F3ACAD23"/>
    <w:rsid w:val="00E049EB"/>
  </w:style>
  <w:style w:type="paragraph" w:customStyle="1" w:styleId="23CD024155AD4398AE3D7F6EF5ACE2D9">
    <w:name w:val="23CD024155AD4398AE3D7F6EF5ACE2D9"/>
    <w:rsid w:val="00E049EB"/>
  </w:style>
  <w:style w:type="paragraph" w:customStyle="1" w:styleId="8BA9853D356A42998CCCAB05C8870F6A">
    <w:name w:val="8BA9853D356A42998CCCAB05C8870F6A"/>
    <w:rsid w:val="00E049EB"/>
  </w:style>
  <w:style w:type="paragraph" w:customStyle="1" w:styleId="65FA86C113A1422D9B48B82A31F920AF">
    <w:name w:val="65FA86C113A1422D9B48B82A31F920AF"/>
    <w:rsid w:val="00E049EB"/>
  </w:style>
  <w:style w:type="paragraph" w:customStyle="1" w:styleId="C962F61FF8C141B0A3B402257E990DF1">
    <w:name w:val="C962F61FF8C141B0A3B402257E990DF1"/>
    <w:rsid w:val="00E049EB"/>
  </w:style>
  <w:style w:type="paragraph" w:customStyle="1" w:styleId="CE09B23864D14CD0A666DB0415D53AD4">
    <w:name w:val="CE09B23864D14CD0A666DB0415D53AD4"/>
    <w:rsid w:val="00E049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Carta_de_apresentao_para_um_currculo_funcional.dotx</Template>
  <TotalTime>16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Carta de motivação</dc:subject>
  <dc:creator>Francisco Caeiro</dc:creator>
  <cp:keywords>Francisco Daniel Eleutério Caeiro</cp:keywords>
  <dc:description>20/09/2020</dc:description>
  <cp:lastModifiedBy>Francisco Caeiro</cp:lastModifiedBy>
  <cp:revision>5</cp:revision>
  <cp:lastPrinted>2020-09-20T16:15:00Z</cp:lastPrinted>
  <dcterms:created xsi:type="dcterms:W3CDTF">2020-09-20T15:46:00Z</dcterms:created>
  <dcterms:modified xsi:type="dcterms:W3CDTF">2020-09-20T16:15:00Z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